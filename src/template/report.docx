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9540" w:type="dxa"/>
        <w:tblInd w:w="-7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5245"/>
        <w:gridCol w:w="1276"/>
        <w:gridCol w:w="170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314" w:type="dxa"/>
            <w:noWrap w:val="0"/>
            <w:vAlign w:val="center"/>
          </w:tcPr>
          <w:p>
            <w:pPr>
              <w:tabs>
                <w:tab w:val="left" w:pos="8100"/>
              </w:tabs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产品名称</w:t>
            </w:r>
          </w:p>
        </w:tc>
        <w:tc>
          <w:tcPr>
            <w:tcW w:w="8226" w:type="dxa"/>
            <w:gridSpan w:val="3"/>
            <w:noWrap w:val="0"/>
            <w:vAlign w:val="center"/>
          </w:tcPr>
          <w:p>
            <w:pPr>
              <w:tabs>
                <w:tab w:val="left" w:pos="8100"/>
              </w:tabs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{name}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314" w:type="dxa"/>
            <w:noWrap w:val="0"/>
            <w:vAlign w:val="center"/>
          </w:tcPr>
          <w:p>
            <w:pPr>
              <w:tabs>
                <w:tab w:val="left" w:pos="8100"/>
              </w:tabs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开发单位</w:t>
            </w:r>
          </w:p>
        </w:tc>
        <w:tc>
          <w:tcPr>
            <w:tcW w:w="5245" w:type="dxa"/>
            <w:noWrap w:val="0"/>
            <w:vAlign w:val="center"/>
          </w:tcPr>
          <w:p>
            <w:pPr>
              <w:tabs>
                <w:tab w:val="left" w:pos="8100"/>
              </w:tabs>
              <w:spacing w:line="360" w:lineRule="auto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{enterpriseName}</w:t>
            </w:r>
          </w:p>
        </w:tc>
        <w:tc>
          <w:tcPr>
            <w:tcW w:w="1276" w:type="dxa"/>
            <w:noWrap w:val="0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版    本</w:t>
            </w:r>
          </w:p>
        </w:tc>
        <w:tc>
          <w:tcPr>
            <w:tcW w:w="1705" w:type="dxa"/>
            <w:noWrap w:val="0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{version}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314" w:type="dxa"/>
            <w:noWrap w:val="0"/>
            <w:vAlign w:val="center"/>
          </w:tcPr>
          <w:p>
            <w:pPr>
              <w:tabs>
                <w:tab w:val="left" w:pos="8100"/>
              </w:tabs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客户地址</w:t>
            </w:r>
          </w:p>
        </w:tc>
        <w:tc>
          <w:tcPr>
            <w:tcW w:w="5245" w:type="dxa"/>
            <w:noWrap w:val="0"/>
            <w:vAlign w:val="center"/>
          </w:tcPr>
          <w:p>
            <w:pPr>
              <w:rPr>
                <w:rFonts w:hint="eastAsia" w:ascii="宋体" w:hAnsi="宋体"/>
                <w:color w:val="FF0000"/>
                <w:sz w:val="24"/>
              </w:rPr>
            </w:pPr>
            <w:bookmarkStart w:id="0" w:name="_GoBack"/>
            <w:bookmarkEnd w:id="0"/>
          </w:p>
        </w:tc>
        <w:tc>
          <w:tcPr>
            <w:tcW w:w="1276" w:type="dxa"/>
            <w:noWrap w:val="0"/>
            <w:vAlign w:val="center"/>
          </w:tcPr>
          <w:p>
            <w:pPr>
              <w:tabs>
                <w:tab w:val="left" w:pos="8100"/>
              </w:tabs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产品密级</w:t>
            </w:r>
          </w:p>
        </w:tc>
        <w:tc>
          <w:tcPr>
            <w:tcW w:w="1705" w:type="dxa"/>
            <w:noWrap w:val="0"/>
            <w:vAlign w:val="center"/>
          </w:tcPr>
          <w:p>
            <w:pPr>
              <w:tabs>
                <w:tab w:val="left" w:pos="8100"/>
              </w:tabs>
              <w:rPr>
                <w:rFonts w:hint="default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{securityClassification}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314" w:type="dxa"/>
            <w:noWrap w:val="0"/>
            <w:vAlign w:val="center"/>
          </w:tcPr>
          <w:p>
            <w:pPr>
              <w:tabs>
                <w:tab w:val="left" w:pos="8100"/>
              </w:tabs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委托单位</w:t>
            </w:r>
          </w:p>
        </w:tc>
        <w:tc>
          <w:tcPr>
            <w:tcW w:w="5245" w:type="dxa"/>
            <w:noWrap w:val="0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{enterpriseName}</w:t>
            </w:r>
          </w:p>
        </w:tc>
        <w:tc>
          <w:tcPr>
            <w:tcW w:w="1276" w:type="dxa"/>
            <w:noWrap w:val="0"/>
            <w:vAlign w:val="center"/>
          </w:tcPr>
          <w:p>
            <w:pPr>
              <w:tabs>
                <w:tab w:val="left" w:pos="8100"/>
              </w:tabs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生产日期</w:t>
            </w:r>
          </w:p>
        </w:tc>
        <w:tc>
          <w:tcPr>
            <w:tcW w:w="1705" w:type="dxa"/>
            <w:noWrap w:val="0"/>
            <w:vAlign w:val="center"/>
          </w:tcPr>
          <w:p>
            <w:pPr>
              <w:tabs>
                <w:tab w:val="left" w:pos="8100"/>
              </w:tabs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{devStartTime}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314" w:type="dxa"/>
            <w:noWrap w:val="0"/>
            <w:vAlign w:val="center"/>
          </w:tcPr>
          <w:p>
            <w:pPr>
              <w:tabs>
                <w:tab w:val="left" w:pos="8100"/>
              </w:tabs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评测地点</w:t>
            </w:r>
          </w:p>
        </w:tc>
        <w:tc>
          <w:tcPr>
            <w:tcW w:w="5245" w:type="dxa"/>
            <w:noWrap w:val="0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276" w:type="dxa"/>
            <w:noWrap w:val="0"/>
            <w:vAlign w:val="center"/>
          </w:tcPr>
          <w:p>
            <w:pPr>
              <w:tabs>
                <w:tab w:val="left" w:pos="8100"/>
              </w:tabs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送样日期</w:t>
            </w:r>
          </w:p>
        </w:tc>
        <w:tc>
          <w:tcPr>
            <w:tcW w:w="1705" w:type="dxa"/>
            <w:noWrap w:val="0"/>
            <w:vAlign w:val="center"/>
          </w:tcPr>
          <w:p>
            <w:pPr>
              <w:tabs>
                <w:tab w:val="left" w:pos="8100"/>
              </w:tabs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{specimenHaveTime}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314" w:type="dxa"/>
            <w:noWrap w:val="0"/>
            <w:vAlign w:val="center"/>
          </w:tcPr>
          <w:p>
            <w:pPr>
              <w:tabs>
                <w:tab w:val="left" w:pos="8100"/>
              </w:tabs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样品数量</w:t>
            </w:r>
          </w:p>
        </w:tc>
        <w:tc>
          <w:tcPr>
            <w:tcW w:w="5245" w:type="dxa"/>
            <w:noWrap w:val="0"/>
            <w:vAlign w:val="center"/>
          </w:tcPr>
          <w:p>
            <w:pPr>
              <w:tabs>
                <w:tab w:val="left" w:pos="8100"/>
              </w:tabs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1套</w:t>
            </w:r>
          </w:p>
        </w:tc>
        <w:tc>
          <w:tcPr>
            <w:tcW w:w="1276" w:type="dxa"/>
            <w:noWrap w:val="0"/>
            <w:vAlign w:val="center"/>
          </w:tcPr>
          <w:p>
            <w:pPr>
              <w:tabs>
                <w:tab w:val="left" w:pos="8100"/>
              </w:tabs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样品状态</w:t>
            </w:r>
          </w:p>
        </w:tc>
        <w:tc>
          <w:tcPr>
            <w:tcW w:w="1705" w:type="dxa"/>
            <w:noWrap w:val="0"/>
            <w:vAlign w:val="center"/>
          </w:tcPr>
          <w:p>
            <w:pPr>
              <w:tabs>
                <w:tab w:val="left" w:pos="8100"/>
              </w:tabs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良好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314" w:type="dxa"/>
            <w:noWrap w:val="0"/>
            <w:vAlign w:val="center"/>
          </w:tcPr>
          <w:p>
            <w:pPr>
              <w:tabs>
                <w:tab w:val="left" w:pos="8100"/>
              </w:tabs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评测日期</w:t>
            </w:r>
          </w:p>
        </w:tc>
        <w:tc>
          <w:tcPr>
            <w:tcW w:w="5245" w:type="dxa"/>
            <w:noWrap w:val="0"/>
            <w:vAlign w:val="center"/>
          </w:tcPr>
          <w:p>
            <w:pPr>
              <w:tabs>
                <w:tab w:val="left" w:pos="8100"/>
              </w:tabs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276" w:type="dxa"/>
            <w:noWrap w:val="0"/>
            <w:vAlign w:val="center"/>
          </w:tcPr>
          <w:p>
            <w:pPr>
              <w:tabs>
                <w:tab w:val="left" w:pos="8100"/>
              </w:tabs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评测类别</w:t>
            </w:r>
          </w:p>
        </w:tc>
        <w:tc>
          <w:tcPr>
            <w:tcW w:w="1705" w:type="dxa"/>
            <w:noWrap w:val="0"/>
            <w:vAlign w:val="center"/>
          </w:tcPr>
          <w:p>
            <w:pPr>
              <w:tabs>
                <w:tab w:val="left" w:pos="8100"/>
              </w:tabs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登记测试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5" w:hRule="atLeast"/>
        </w:trPr>
        <w:tc>
          <w:tcPr>
            <w:tcW w:w="1314" w:type="dxa"/>
            <w:noWrap w:val="0"/>
            <w:vAlign w:val="center"/>
          </w:tcPr>
          <w:p>
            <w:pPr>
              <w:tabs>
                <w:tab w:val="left" w:pos="8100"/>
              </w:tabs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评测依据</w:t>
            </w:r>
          </w:p>
        </w:tc>
        <w:tc>
          <w:tcPr>
            <w:tcW w:w="8226" w:type="dxa"/>
            <w:gridSpan w:val="3"/>
            <w:noWrap w:val="0"/>
            <w:vAlign w:val="center"/>
          </w:tcPr>
          <w:p>
            <w:pPr>
              <w:tabs>
                <w:tab w:val="left" w:pos="8100"/>
              </w:tabs>
              <w:rPr>
                <w:rFonts w:hint="eastAsia" w:ascii="宋体" w:hAns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5" w:hRule="atLeast"/>
        </w:trPr>
        <w:tc>
          <w:tcPr>
            <w:tcW w:w="1314" w:type="dxa"/>
            <w:noWrap w:val="0"/>
            <w:vAlign w:val="center"/>
          </w:tcPr>
          <w:p>
            <w:pPr>
              <w:tabs>
                <w:tab w:val="left" w:pos="8100"/>
              </w:tabs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评测说明</w:t>
            </w:r>
          </w:p>
        </w:tc>
        <w:tc>
          <w:tcPr>
            <w:tcW w:w="8226" w:type="dxa"/>
            <w:gridSpan w:val="3"/>
            <w:noWrap w:val="0"/>
            <w:vAlign w:val="center"/>
          </w:tcPr>
          <w:p>
            <w:pPr>
              <w:tabs>
                <w:tab w:val="left" w:pos="8100"/>
              </w:tabs>
              <w:ind w:firstLine="480" w:firstLineChars="200"/>
              <w:rPr>
                <w:rFonts w:hint="eastAsia" w:ascii="宋体" w:hAns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4" w:hRule="atLeast"/>
        </w:trPr>
        <w:tc>
          <w:tcPr>
            <w:tcW w:w="1314" w:type="dxa"/>
            <w:noWrap w:val="0"/>
            <w:vAlign w:val="center"/>
          </w:tcPr>
          <w:p>
            <w:pPr>
              <w:tabs>
                <w:tab w:val="left" w:pos="8100"/>
              </w:tabs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评测结论</w:t>
            </w:r>
          </w:p>
        </w:tc>
        <w:tc>
          <w:tcPr>
            <w:tcW w:w="8226" w:type="dxa"/>
            <w:gridSpan w:val="3"/>
            <w:noWrap w:val="0"/>
            <w:vAlign w:val="top"/>
          </w:tcPr>
          <w:p>
            <w:pPr>
              <w:tabs>
                <w:tab w:val="left" w:pos="945"/>
                <w:tab w:val="left" w:pos="8100"/>
              </w:tabs>
              <w:ind w:firstLine="420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tabs>
                <w:tab w:val="left" w:pos="945"/>
                <w:tab w:val="left" w:pos="8100"/>
              </w:tabs>
              <w:spacing w:line="360" w:lineRule="auto"/>
              <w:ind w:firstLine="420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通过。</w:t>
            </w:r>
          </w:p>
          <w:p>
            <w:pPr>
              <w:tabs>
                <w:tab w:val="left" w:pos="8100"/>
              </w:tabs>
              <w:ind w:firstLine="2056" w:firstLineChars="857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tabs>
                <w:tab w:val="left" w:pos="8100"/>
              </w:tabs>
              <w:ind w:firstLine="2056" w:firstLineChars="857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tabs>
                <w:tab w:val="left" w:pos="8100"/>
              </w:tabs>
              <w:ind w:firstLine="2056" w:firstLineChars="857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tabs>
                <w:tab w:val="left" w:pos="8100"/>
              </w:tabs>
              <w:ind w:firstLine="2056" w:firstLineChars="857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tabs>
                <w:tab w:val="left" w:pos="8100"/>
              </w:tabs>
              <w:ind w:firstLine="3256" w:firstLineChars="1357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黑龙江省网络安全和信息化技术中心</w:t>
            </w:r>
          </w:p>
          <w:p>
            <w:pPr>
              <w:tabs>
                <w:tab w:val="left" w:pos="8100"/>
              </w:tabs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 xml:space="preserve">                            （ </w:t>
            </w:r>
            <w:r>
              <w:rPr>
                <w:rFonts w:hint="eastAsia" w:ascii="宋体" w:hAnsi="宋体"/>
                <w:sz w:val="24"/>
              </w:rPr>
              <w:t xml:space="preserve">检 验 检 测 专 用 章 </w:t>
            </w:r>
            <w:r>
              <w:rPr>
                <w:rFonts w:hint="eastAsia" w:ascii="宋体" w:hAnsi="宋体"/>
                <w:color w:val="000000"/>
                <w:sz w:val="24"/>
              </w:rPr>
              <w:t>）</w:t>
            </w:r>
          </w:p>
          <w:p>
            <w:pPr>
              <w:tabs>
                <w:tab w:val="left" w:pos="8100"/>
              </w:tabs>
              <w:ind w:firstLine="3976" w:firstLineChars="1657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tabs>
                <w:tab w:val="left" w:pos="8100"/>
              </w:tabs>
              <w:ind w:firstLine="3120" w:firstLineChars="1300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批准日期：       年    月    日</w:t>
            </w:r>
          </w:p>
        </w:tc>
      </w:tr>
    </w:tbl>
    <w:p>
      <w:pPr>
        <w:tabs>
          <w:tab w:val="left" w:pos="8100"/>
        </w:tabs>
        <w:jc w:val="center"/>
        <w:rPr>
          <w:rFonts w:ascii="宋体" w:hAnsi="宋体"/>
          <w:color w:val="000000"/>
          <w:sz w:val="24"/>
        </w:rPr>
        <w:sectPr>
          <w:headerReference r:id="rId3" w:type="default"/>
          <w:footerReference r:id="rId4" w:type="default"/>
          <w:pgSz w:w="11906" w:h="16838"/>
          <w:pgMar w:top="567" w:right="851" w:bottom="851" w:left="1797" w:header="851" w:footer="567" w:gutter="0"/>
          <w:cols w:space="425" w:num="1"/>
          <w:docGrid w:type="lines" w:linePitch="312" w:charSpace="0"/>
        </w:sectPr>
      </w:pPr>
    </w:p>
    <w:tbl>
      <w:tblPr>
        <w:tblStyle w:val="9"/>
        <w:tblW w:w="9614" w:type="dxa"/>
        <w:tblInd w:w="-7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6"/>
        <w:gridCol w:w="850"/>
        <w:gridCol w:w="376"/>
        <w:gridCol w:w="475"/>
        <w:gridCol w:w="4394"/>
        <w:gridCol w:w="1417"/>
        <w:gridCol w:w="149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6" w:type="dxa"/>
            <w:gridSpan w:val="3"/>
            <w:noWrap w:val="0"/>
            <w:vAlign w:val="center"/>
          </w:tcPr>
          <w:p>
            <w:pPr>
              <w:tabs>
                <w:tab w:val="left" w:pos="8100"/>
              </w:tabs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产品名称</w:t>
            </w:r>
          </w:p>
        </w:tc>
        <w:tc>
          <w:tcPr>
            <w:tcW w:w="5245" w:type="dxa"/>
            <w:gridSpan w:val="3"/>
            <w:noWrap w:val="0"/>
            <w:vAlign w:val="center"/>
          </w:tcPr>
          <w:p>
            <w:pPr>
              <w:tabs>
                <w:tab w:val="left" w:pos="8100"/>
              </w:tabs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{name}</w:t>
            </w:r>
          </w:p>
        </w:tc>
        <w:tc>
          <w:tcPr>
            <w:tcW w:w="1417" w:type="dxa"/>
            <w:noWrap w:val="0"/>
            <w:vAlign w:val="center"/>
          </w:tcPr>
          <w:p>
            <w:pPr>
              <w:tabs>
                <w:tab w:val="left" w:pos="8100"/>
              </w:tabs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版    本</w:t>
            </w:r>
          </w:p>
        </w:tc>
        <w:tc>
          <w:tcPr>
            <w:tcW w:w="1496" w:type="dxa"/>
            <w:noWrap w:val="0"/>
            <w:vAlign w:val="center"/>
          </w:tcPr>
          <w:p>
            <w:pPr>
              <w:tabs>
                <w:tab w:val="left" w:pos="8100"/>
              </w:tabs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{version}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6" w:type="dxa"/>
            <w:gridSpan w:val="3"/>
            <w:tcBorders>
              <w:bottom w:val="single" w:color="auto" w:sz="6" w:space="0"/>
            </w:tcBorders>
            <w:noWrap w:val="0"/>
            <w:vAlign w:val="center"/>
          </w:tcPr>
          <w:p>
            <w:pPr>
              <w:tabs>
                <w:tab w:val="left" w:pos="8100"/>
              </w:tabs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开发单位</w:t>
            </w:r>
          </w:p>
        </w:tc>
        <w:tc>
          <w:tcPr>
            <w:tcW w:w="5245" w:type="dxa"/>
            <w:gridSpan w:val="3"/>
            <w:tcBorders>
              <w:bottom w:val="single" w:color="auto" w:sz="6" w:space="0"/>
            </w:tcBorders>
            <w:noWrap w:val="0"/>
            <w:vAlign w:val="center"/>
          </w:tcPr>
          <w:p>
            <w:pPr>
              <w:tabs>
                <w:tab w:val="left" w:pos="8100"/>
              </w:tabs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{enterpriseName}</w:t>
            </w:r>
          </w:p>
        </w:tc>
        <w:tc>
          <w:tcPr>
            <w:tcW w:w="1417" w:type="dxa"/>
            <w:tcBorders>
              <w:bottom w:val="single" w:color="auto" w:sz="6" w:space="0"/>
            </w:tcBorders>
            <w:noWrap w:val="0"/>
            <w:vAlign w:val="center"/>
          </w:tcPr>
          <w:p>
            <w:pPr>
              <w:tabs>
                <w:tab w:val="left" w:pos="8100"/>
              </w:tabs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评测类别</w:t>
            </w:r>
          </w:p>
        </w:tc>
        <w:tc>
          <w:tcPr>
            <w:tcW w:w="1496" w:type="dxa"/>
            <w:tcBorders>
              <w:bottom w:val="single" w:color="auto" w:sz="6" w:space="0"/>
            </w:tcBorders>
            <w:noWrap w:val="0"/>
            <w:vAlign w:val="center"/>
          </w:tcPr>
          <w:p>
            <w:pPr>
              <w:tabs>
                <w:tab w:val="left" w:pos="8100"/>
              </w:tabs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登记测试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600" w:type="dxa"/>
            <w:vMerge w:val="restart"/>
            <w:tcBorders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8100"/>
              </w:tabs>
              <w:spacing w:line="30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测试环境</w:t>
            </w:r>
          </w:p>
        </w:tc>
        <w:tc>
          <w:tcPr>
            <w:tcW w:w="1232" w:type="dxa"/>
            <w:gridSpan w:val="3"/>
            <w:vMerge w:val="restart"/>
            <w:tcBorders>
              <w:top w:val="single" w:color="auto" w:sz="6" w:space="0"/>
              <w:lef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上位机</w:t>
            </w:r>
          </w:p>
        </w:tc>
        <w:tc>
          <w:tcPr>
            <w:tcW w:w="7782" w:type="dxa"/>
            <w:gridSpan w:val="4"/>
            <w:noWrap w:val="0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600" w:type="dxa"/>
            <w:vMerge w:val="continue"/>
            <w:tcBorders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8100"/>
              </w:tabs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232" w:type="dxa"/>
            <w:gridSpan w:val="3"/>
            <w:vMerge w:val="continue"/>
            <w:tcBorders>
              <w:left w:val="single" w:color="auto" w:sz="6" w:space="0"/>
              <w:bottom w:val="single" w:color="auto" w:sz="4" w:space="0"/>
            </w:tcBorders>
            <w:noWrap w:val="0"/>
            <w:vAlign w:val="center"/>
          </w:tcPr>
          <w:p>
            <w:pPr>
              <w:tabs>
                <w:tab w:val="left" w:pos="8100"/>
              </w:tabs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7782" w:type="dxa"/>
            <w:gridSpan w:val="4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600" w:type="dxa"/>
            <w:vMerge w:val="continue"/>
            <w:tcBorders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8100"/>
              </w:tabs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232" w:type="dxa"/>
            <w:gridSpan w:val="3"/>
            <w:vMerge w:val="restart"/>
            <w:tcBorders>
              <w:top w:val="single" w:color="auto" w:sz="4" w:space="0"/>
              <w:lef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下位机</w:t>
            </w:r>
          </w:p>
        </w:tc>
        <w:tc>
          <w:tcPr>
            <w:tcW w:w="7782" w:type="dxa"/>
            <w:gridSpan w:val="4"/>
            <w:tcBorders>
              <w:top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600" w:type="dxa"/>
            <w:vMerge w:val="continue"/>
            <w:tcBorders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8100"/>
              </w:tabs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232" w:type="dxa"/>
            <w:gridSpan w:val="3"/>
            <w:vMerge w:val="continue"/>
            <w:tcBorders>
              <w:left w:val="single" w:color="auto" w:sz="6" w:space="0"/>
            </w:tcBorders>
            <w:noWrap w:val="0"/>
            <w:vAlign w:val="center"/>
          </w:tcPr>
          <w:p>
            <w:pPr>
              <w:tabs>
                <w:tab w:val="left" w:pos="8100"/>
              </w:tabs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7782" w:type="dxa"/>
            <w:gridSpan w:val="4"/>
            <w:tcBorders>
              <w:top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600" w:type="dxa"/>
            <w:vMerge w:val="continue"/>
            <w:tcBorders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8100"/>
              </w:tabs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232" w:type="dxa"/>
            <w:gridSpan w:val="3"/>
            <w:vMerge w:val="continue"/>
            <w:tcBorders>
              <w:left w:val="single" w:color="auto" w:sz="6" w:space="0"/>
            </w:tcBorders>
            <w:noWrap w:val="0"/>
            <w:vAlign w:val="center"/>
          </w:tcPr>
          <w:p>
            <w:pPr>
              <w:tabs>
                <w:tab w:val="left" w:pos="8100"/>
              </w:tabs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7782" w:type="dxa"/>
            <w:gridSpan w:val="4"/>
            <w:tcBorders>
              <w:top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600" w:type="dxa"/>
            <w:vMerge w:val="continue"/>
            <w:tcBorders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8100"/>
              </w:tabs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232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noWrap w:val="0"/>
            <w:vAlign w:val="center"/>
          </w:tcPr>
          <w:p>
            <w:pPr>
              <w:tabs>
                <w:tab w:val="left" w:pos="8100"/>
              </w:tabs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大气</w:t>
            </w:r>
          </w:p>
          <w:p>
            <w:pPr>
              <w:tabs>
                <w:tab w:val="left" w:pos="8100"/>
              </w:tabs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环境</w:t>
            </w:r>
          </w:p>
        </w:tc>
        <w:tc>
          <w:tcPr>
            <w:tcW w:w="7782" w:type="dxa"/>
            <w:gridSpan w:val="4"/>
            <w:tcBorders>
              <w:bottom w:val="single" w:color="auto" w:sz="6" w:space="0"/>
            </w:tcBorders>
            <w:noWrap w:val="0"/>
            <w:vAlign w:val="center"/>
          </w:tcPr>
          <w:p>
            <w:pPr>
              <w:tabs>
                <w:tab w:val="left" w:pos="8100"/>
              </w:tabs>
              <w:spacing w:line="300" w:lineRule="exact"/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307" w:type="dxa"/>
            <w:gridSpan w:val="5"/>
            <w:tcBorders>
              <w:top w:val="single" w:color="auto" w:sz="6" w:space="0"/>
            </w:tcBorders>
            <w:noWrap w:val="0"/>
            <w:vAlign w:val="center"/>
          </w:tcPr>
          <w:p>
            <w:pPr>
              <w:tabs>
                <w:tab w:val="left" w:pos="8100"/>
              </w:tabs>
              <w:spacing w:line="30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评测项目</w:t>
            </w:r>
          </w:p>
        </w:tc>
        <w:tc>
          <w:tcPr>
            <w:tcW w:w="5811" w:type="dxa"/>
            <w:gridSpan w:val="2"/>
            <w:tcBorders>
              <w:top w:val="single" w:color="auto" w:sz="6" w:space="0"/>
            </w:tcBorders>
            <w:noWrap w:val="0"/>
            <w:vAlign w:val="center"/>
          </w:tcPr>
          <w:p>
            <w:pPr>
              <w:tabs>
                <w:tab w:val="left" w:pos="8100"/>
              </w:tabs>
              <w:spacing w:line="30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评测说明</w:t>
            </w:r>
          </w:p>
        </w:tc>
        <w:tc>
          <w:tcPr>
            <w:tcW w:w="1496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tabs>
                <w:tab w:val="left" w:pos="8100"/>
              </w:tabs>
              <w:spacing w:line="30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评测结果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606" w:type="dxa"/>
            <w:gridSpan w:val="2"/>
            <w:vMerge w:val="restart"/>
            <w:noWrap w:val="0"/>
            <w:vAlign w:val="center"/>
          </w:tcPr>
          <w:p>
            <w:pPr>
              <w:tabs>
                <w:tab w:val="left" w:pos="8100"/>
              </w:tabs>
              <w:spacing w:line="30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标识</w:t>
            </w:r>
          </w:p>
        </w:tc>
        <w:tc>
          <w:tcPr>
            <w:tcW w:w="1701" w:type="dxa"/>
            <w:gridSpan w:val="3"/>
            <w:noWrap w:val="0"/>
            <w:vAlign w:val="center"/>
          </w:tcPr>
          <w:p>
            <w:pPr>
              <w:tabs>
                <w:tab w:val="left" w:pos="8100"/>
              </w:tabs>
              <w:spacing w:line="30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软件产品标识</w:t>
            </w:r>
          </w:p>
        </w:tc>
        <w:tc>
          <w:tcPr>
            <w:tcW w:w="5811" w:type="dxa"/>
            <w:gridSpan w:val="2"/>
            <w:noWrap w:val="0"/>
            <w:vAlign w:val="center"/>
          </w:tcPr>
          <w:p>
            <w:pPr>
              <w:tabs>
                <w:tab w:val="left" w:pos="8100"/>
              </w:tabs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软件产品应具有一致的产品名称、版本号及日期等标识。</w:t>
            </w:r>
          </w:p>
        </w:tc>
        <w:tc>
          <w:tcPr>
            <w:tcW w:w="1496" w:type="dxa"/>
            <w:noWrap w:val="0"/>
            <w:vAlign w:val="center"/>
          </w:tcPr>
          <w:p>
            <w:pPr>
              <w:tabs>
                <w:tab w:val="left" w:pos="8100"/>
              </w:tabs>
              <w:spacing w:line="30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符合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606" w:type="dxa"/>
            <w:gridSpan w:val="2"/>
            <w:vMerge w:val="continue"/>
            <w:noWrap w:val="0"/>
            <w:vAlign w:val="center"/>
          </w:tcPr>
          <w:p>
            <w:pPr>
              <w:tabs>
                <w:tab w:val="left" w:pos="8100"/>
              </w:tabs>
              <w:spacing w:line="300" w:lineRule="exact"/>
              <w:rPr>
                <w:rFonts w:hint="eastAsia" w:ascii="宋体" w:hAnsi="宋体"/>
                <w:sz w:val="24"/>
              </w:rPr>
            </w:pPr>
          </w:p>
        </w:tc>
        <w:tc>
          <w:tcPr>
            <w:tcW w:w="1701" w:type="dxa"/>
            <w:gridSpan w:val="3"/>
            <w:noWrap w:val="0"/>
            <w:vAlign w:val="center"/>
          </w:tcPr>
          <w:p>
            <w:pPr>
              <w:tabs>
                <w:tab w:val="left" w:pos="8100"/>
              </w:tabs>
              <w:spacing w:line="30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供方标识</w:t>
            </w:r>
          </w:p>
        </w:tc>
        <w:tc>
          <w:tcPr>
            <w:tcW w:w="5811" w:type="dxa"/>
            <w:gridSpan w:val="2"/>
            <w:noWrap w:val="0"/>
            <w:vAlign w:val="center"/>
          </w:tcPr>
          <w:p>
            <w:pPr>
              <w:tabs>
                <w:tab w:val="left" w:pos="8100"/>
              </w:tabs>
              <w:spacing w:line="300" w:lineRule="exac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软件产品应具有供方和至少一家销售商的名称和地址标识。</w:t>
            </w:r>
          </w:p>
        </w:tc>
        <w:tc>
          <w:tcPr>
            <w:tcW w:w="1496" w:type="dxa"/>
            <w:noWrap w:val="0"/>
            <w:vAlign w:val="center"/>
          </w:tcPr>
          <w:p>
            <w:pPr>
              <w:tabs>
                <w:tab w:val="left" w:pos="8100"/>
              </w:tabs>
              <w:spacing w:line="30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符合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606" w:type="dxa"/>
            <w:gridSpan w:val="2"/>
            <w:vMerge w:val="continue"/>
            <w:noWrap w:val="0"/>
            <w:vAlign w:val="center"/>
          </w:tcPr>
          <w:p>
            <w:pPr>
              <w:tabs>
                <w:tab w:val="left" w:pos="8100"/>
              </w:tabs>
              <w:spacing w:line="300" w:lineRule="exact"/>
              <w:rPr>
                <w:rFonts w:hint="eastAsia" w:ascii="宋体" w:hAnsi="宋体"/>
                <w:sz w:val="24"/>
              </w:rPr>
            </w:pPr>
          </w:p>
        </w:tc>
        <w:tc>
          <w:tcPr>
            <w:tcW w:w="1701" w:type="dxa"/>
            <w:gridSpan w:val="3"/>
            <w:noWrap w:val="0"/>
            <w:vAlign w:val="center"/>
          </w:tcPr>
          <w:p>
            <w:pPr>
              <w:tabs>
                <w:tab w:val="left" w:pos="8100"/>
              </w:tabs>
              <w:spacing w:line="30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运行环境标识</w:t>
            </w:r>
          </w:p>
        </w:tc>
        <w:tc>
          <w:tcPr>
            <w:tcW w:w="5811" w:type="dxa"/>
            <w:gridSpan w:val="2"/>
            <w:noWrap w:val="0"/>
            <w:vAlign w:val="center"/>
          </w:tcPr>
          <w:p>
            <w:pPr>
              <w:tabs>
                <w:tab w:val="left" w:pos="8100"/>
              </w:tabs>
              <w:spacing w:line="300" w:lineRule="exac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软件产品应标识投入使用所要求的系统软件、硬件环境；应标识安装所需的磁盘空间。</w:t>
            </w:r>
          </w:p>
        </w:tc>
        <w:tc>
          <w:tcPr>
            <w:tcW w:w="1496" w:type="dxa"/>
            <w:noWrap w:val="0"/>
            <w:vAlign w:val="center"/>
          </w:tcPr>
          <w:p>
            <w:pPr>
              <w:tabs>
                <w:tab w:val="left" w:pos="8100"/>
              </w:tabs>
              <w:spacing w:line="30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符合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606" w:type="dxa"/>
            <w:gridSpan w:val="2"/>
            <w:vMerge w:val="restart"/>
            <w:noWrap w:val="0"/>
            <w:vAlign w:val="center"/>
          </w:tcPr>
          <w:p>
            <w:pPr>
              <w:tabs>
                <w:tab w:val="left" w:pos="8100"/>
              </w:tabs>
              <w:spacing w:line="30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安装与卸载</w:t>
            </w:r>
          </w:p>
        </w:tc>
        <w:tc>
          <w:tcPr>
            <w:tcW w:w="1701" w:type="dxa"/>
            <w:gridSpan w:val="3"/>
            <w:noWrap w:val="0"/>
            <w:vAlign w:val="center"/>
          </w:tcPr>
          <w:p>
            <w:pPr>
              <w:tabs>
                <w:tab w:val="left" w:pos="8100"/>
              </w:tabs>
              <w:spacing w:line="30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系统安装</w:t>
            </w:r>
          </w:p>
        </w:tc>
        <w:tc>
          <w:tcPr>
            <w:tcW w:w="5811" w:type="dxa"/>
            <w:gridSpan w:val="2"/>
            <w:noWrap w:val="0"/>
            <w:vAlign w:val="center"/>
          </w:tcPr>
          <w:p>
            <w:pPr>
              <w:tabs>
                <w:tab w:val="left" w:pos="8100"/>
              </w:tabs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文档应描述系统的安装规程，如果安装能由用户完成，按其规程应能正确安装。</w:t>
            </w:r>
          </w:p>
        </w:tc>
        <w:tc>
          <w:tcPr>
            <w:tcW w:w="1496" w:type="dxa"/>
            <w:noWrap w:val="0"/>
            <w:vAlign w:val="center"/>
          </w:tcPr>
          <w:p>
            <w:pPr>
              <w:tabs>
                <w:tab w:val="left" w:pos="8100"/>
              </w:tabs>
              <w:spacing w:line="30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符合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606" w:type="dxa"/>
            <w:gridSpan w:val="2"/>
            <w:vMerge w:val="continue"/>
            <w:noWrap w:val="0"/>
            <w:vAlign w:val="center"/>
          </w:tcPr>
          <w:p>
            <w:pPr>
              <w:tabs>
                <w:tab w:val="left" w:pos="8100"/>
              </w:tabs>
              <w:spacing w:line="300" w:lineRule="exact"/>
              <w:rPr>
                <w:rFonts w:hint="eastAsia" w:ascii="宋体" w:hAnsi="宋体"/>
                <w:sz w:val="24"/>
              </w:rPr>
            </w:pPr>
          </w:p>
        </w:tc>
        <w:tc>
          <w:tcPr>
            <w:tcW w:w="1701" w:type="dxa"/>
            <w:gridSpan w:val="3"/>
            <w:noWrap w:val="0"/>
            <w:vAlign w:val="center"/>
          </w:tcPr>
          <w:p>
            <w:pPr>
              <w:tabs>
                <w:tab w:val="left" w:pos="8100"/>
              </w:tabs>
              <w:spacing w:line="30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系统卸载</w:t>
            </w:r>
          </w:p>
        </w:tc>
        <w:tc>
          <w:tcPr>
            <w:tcW w:w="5811" w:type="dxa"/>
            <w:gridSpan w:val="2"/>
            <w:noWrap w:val="0"/>
            <w:vAlign w:val="center"/>
          </w:tcPr>
          <w:p>
            <w:pPr>
              <w:tabs>
                <w:tab w:val="left" w:pos="8100"/>
              </w:tabs>
              <w:spacing w:line="300" w:lineRule="exac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文档应描述系统的卸载规程，按照规程应可以正常卸载。</w:t>
            </w:r>
          </w:p>
        </w:tc>
        <w:tc>
          <w:tcPr>
            <w:tcW w:w="1496" w:type="dxa"/>
            <w:noWrap w:val="0"/>
            <w:vAlign w:val="center"/>
          </w:tcPr>
          <w:p>
            <w:pPr>
              <w:tabs>
                <w:tab w:val="left" w:pos="8100"/>
              </w:tabs>
              <w:spacing w:line="30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符合</w:t>
            </w:r>
          </w:p>
        </w:tc>
      </w:tr>
    </w:tbl>
    <w:p>
      <w:pPr>
        <w:rPr>
          <w:rFonts w:hint="eastAsia"/>
          <w:sz w:val="10"/>
          <w:szCs w:val="10"/>
        </w:rPr>
      </w:pPr>
    </w:p>
    <w:tbl>
      <w:tblPr>
        <w:tblStyle w:val="9"/>
        <w:tblW w:w="9678" w:type="dxa"/>
        <w:tblInd w:w="-7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"/>
        <w:gridCol w:w="850"/>
        <w:gridCol w:w="709"/>
        <w:gridCol w:w="4394"/>
        <w:gridCol w:w="1701"/>
        <w:gridCol w:w="141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1456" w:type="dxa"/>
            <w:gridSpan w:val="2"/>
            <w:noWrap w:val="0"/>
            <w:vAlign w:val="center"/>
          </w:tcPr>
          <w:p>
            <w:pPr>
              <w:tabs>
                <w:tab w:val="left" w:pos="8100"/>
              </w:tabs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产品名称</w:t>
            </w:r>
          </w:p>
        </w:tc>
        <w:tc>
          <w:tcPr>
            <w:tcW w:w="5103" w:type="dxa"/>
            <w:gridSpan w:val="2"/>
            <w:noWrap w:val="0"/>
            <w:vAlign w:val="center"/>
          </w:tcPr>
          <w:p>
            <w:pPr>
              <w:tabs>
                <w:tab w:val="left" w:pos="8100"/>
              </w:tabs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{name}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tabs>
                <w:tab w:val="left" w:pos="8100"/>
              </w:tabs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版    本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tabs>
                <w:tab w:val="left" w:pos="8100"/>
              </w:tabs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{version}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1456" w:type="dxa"/>
            <w:gridSpan w:val="2"/>
            <w:noWrap w:val="0"/>
            <w:vAlign w:val="center"/>
          </w:tcPr>
          <w:p>
            <w:pPr>
              <w:tabs>
                <w:tab w:val="left" w:pos="8100"/>
              </w:tabs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开发单位</w:t>
            </w:r>
          </w:p>
        </w:tc>
        <w:tc>
          <w:tcPr>
            <w:tcW w:w="5103" w:type="dxa"/>
            <w:gridSpan w:val="2"/>
            <w:noWrap w:val="0"/>
            <w:vAlign w:val="center"/>
          </w:tcPr>
          <w:p>
            <w:pPr>
              <w:tabs>
                <w:tab w:val="left" w:pos="8100"/>
              </w:tabs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{enterpriseName}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tabs>
                <w:tab w:val="left" w:pos="8100"/>
              </w:tabs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评测类别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tabs>
                <w:tab w:val="left" w:pos="8100"/>
              </w:tabs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登记测试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2165" w:type="dxa"/>
            <w:gridSpan w:val="3"/>
            <w:noWrap w:val="0"/>
            <w:vAlign w:val="center"/>
          </w:tcPr>
          <w:p>
            <w:pPr>
              <w:tabs>
                <w:tab w:val="left" w:pos="8100"/>
              </w:tabs>
              <w:spacing w:line="30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评测项目</w:t>
            </w:r>
          </w:p>
        </w:tc>
        <w:tc>
          <w:tcPr>
            <w:tcW w:w="6095" w:type="dxa"/>
            <w:gridSpan w:val="2"/>
            <w:noWrap w:val="0"/>
            <w:vAlign w:val="center"/>
          </w:tcPr>
          <w:p>
            <w:pPr>
              <w:tabs>
                <w:tab w:val="left" w:pos="8100"/>
              </w:tabs>
              <w:spacing w:line="30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评测说明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tabs>
                <w:tab w:val="left" w:pos="8100"/>
              </w:tabs>
              <w:spacing w:line="30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评测结果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606" w:type="dxa"/>
            <w:vMerge w:val="restart"/>
            <w:noWrap w:val="0"/>
            <w:vAlign w:val="center"/>
          </w:tcPr>
          <w:p>
            <w:pPr>
              <w:tabs>
                <w:tab w:val="left" w:pos="8100"/>
              </w:tabs>
              <w:spacing w:line="30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软件</w:t>
            </w:r>
          </w:p>
        </w:tc>
        <w:tc>
          <w:tcPr>
            <w:tcW w:w="1559" w:type="dxa"/>
            <w:gridSpan w:val="2"/>
            <w:vMerge w:val="restart"/>
            <w:noWrap w:val="0"/>
            <w:vAlign w:val="center"/>
          </w:tcPr>
          <w:p>
            <w:pPr>
              <w:tabs>
                <w:tab w:val="left" w:pos="8100"/>
              </w:tabs>
              <w:spacing w:line="30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功能性</w:t>
            </w:r>
          </w:p>
        </w:tc>
        <w:tc>
          <w:tcPr>
            <w:tcW w:w="6095" w:type="dxa"/>
            <w:gridSpan w:val="2"/>
            <w:noWrap w:val="0"/>
            <w:vAlign w:val="center"/>
          </w:tcPr>
          <w:p>
            <w:pPr>
              <w:tabs>
                <w:tab w:val="left" w:pos="8100"/>
              </w:tabs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软件不应自相矛盾且不与产品说明和用户文档集矛盾。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tabs>
                <w:tab w:val="left" w:pos="8100"/>
              </w:tabs>
              <w:spacing w:line="30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符合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606" w:type="dxa"/>
            <w:vMerge w:val="continue"/>
            <w:noWrap w:val="0"/>
            <w:vAlign w:val="center"/>
          </w:tcPr>
          <w:p>
            <w:pPr>
              <w:tabs>
                <w:tab w:val="left" w:pos="8100"/>
              </w:tabs>
              <w:spacing w:line="300" w:lineRule="exact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559" w:type="dxa"/>
            <w:gridSpan w:val="2"/>
            <w:vMerge w:val="continue"/>
            <w:noWrap w:val="0"/>
            <w:vAlign w:val="center"/>
          </w:tcPr>
          <w:p>
            <w:pPr>
              <w:tabs>
                <w:tab w:val="left" w:pos="8100"/>
              </w:tabs>
              <w:spacing w:line="300" w:lineRule="exact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6095" w:type="dxa"/>
            <w:gridSpan w:val="2"/>
            <w:noWrap w:val="0"/>
            <w:vAlign w:val="center"/>
          </w:tcPr>
          <w:p>
            <w:pPr>
              <w:tabs>
                <w:tab w:val="left" w:pos="8100"/>
              </w:tabs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安装后，软件的功能是否能执行应是可识别的。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  <w:sz w:val="24"/>
              </w:rPr>
              <w:t>符合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606" w:type="dxa"/>
            <w:vMerge w:val="continue"/>
            <w:noWrap w:val="0"/>
            <w:vAlign w:val="center"/>
          </w:tcPr>
          <w:p>
            <w:pPr>
              <w:tabs>
                <w:tab w:val="left" w:pos="8100"/>
              </w:tabs>
              <w:spacing w:line="300" w:lineRule="exact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559" w:type="dxa"/>
            <w:gridSpan w:val="2"/>
            <w:vMerge w:val="continue"/>
            <w:noWrap w:val="0"/>
            <w:vAlign w:val="center"/>
          </w:tcPr>
          <w:p>
            <w:pPr>
              <w:tabs>
                <w:tab w:val="left" w:pos="8100"/>
              </w:tabs>
              <w:spacing w:line="300" w:lineRule="exact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6095" w:type="dxa"/>
            <w:gridSpan w:val="2"/>
            <w:noWrap w:val="0"/>
            <w:vAlign w:val="center"/>
          </w:tcPr>
          <w:p>
            <w:pPr>
              <w:tabs>
                <w:tab w:val="left" w:pos="8100"/>
              </w:tabs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在给定的限制范围内，使用相应环境设施、器材和数据，用户文档集中所陈述的所有功能应是可正确执行的；关键功能实现应无错误；其他功能的实现应无重大错误。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  <w:sz w:val="24"/>
              </w:rPr>
              <w:t>符合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606" w:type="dxa"/>
            <w:vMerge w:val="continue"/>
            <w:noWrap w:val="0"/>
            <w:vAlign w:val="center"/>
          </w:tcPr>
          <w:p>
            <w:pPr>
              <w:tabs>
                <w:tab w:val="left" w:pos="8100"/>
              </w:tabs>
              <w:spacing w:line="300" w:lineRule="exact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559" w:type="dxa"/>
            <w:gridSpan w:val="2"/>
            <w:vMerge w:val="continue"/>
            <w:noWrap w:val="0"/>
            <w:vAlign w:val="center"/>
          </w:tcPr>
          <w:p>
            <w:pPr>
              <w:tabs>
                <w:tab w:val="left" w:pos="8100"/>
              </w:tabs>
              <w:spacing w:line="300" w:lineRule="exact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6095" w:type="dxa"/>
            <w:gridSpan w:val="2"/>
            <w:noWrap w:val="0"/>
            <w:vAlign w:val="center"/>
          </w:tcPr>
          <w:p>
            <w:pPr>
              <w:tabs>
                <w:tab w:val="left" w:pos="8100"/>
              </w:tabs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关键数据应能进行有效性检查；按照文档的说明进行操作，应无由于软件错误而造成的退出系统或死机等现象。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  <w:sz w:val="24"/>
              </w:rPr>
              <w:t>符合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606" w:type="dxa"/>
            <w:vMerge w:val="continue"/>
            <w:noWrap w:val="0"/>
            <w:vAlign w:val="center"/>
          </w:tcPr>
          <w:p>
            <w:pPr>
              <w:tabs>
                <w:tab w:val="left" w:pos="8100"/>
              </w:tabs>
              <w:spacing w:line="300" w:lineRule="exact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559" w:type="dxa"/>
            <w:gridSpan w:val="2"/>
            <w:vMerge w:val="restart"/>
            <w:noWrap w:val="0"/>
            <w:vAlign w:val="center"/>
          </w:tcPr>
          <w:p>
            <w:pPr>
              <w:tabs>
                <w:tab w:val="left" w:pos="8100"/>
              </w:tabs>
              <w:spacing w:line="30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易用性</w:t>
            </w:r>
          </w:p>
        </w:tc>
        <w:tc>
          <w:tcPr>
            <w:tcW w:w="6095" w:type="dxa"/>
            <w:gridSpan w:val="2"/>
            <w:noWrap w:val="0"/>
            <w:vAlign w:val="center"/>
          </w:tcPr>
          <w:p>
            <w:pPr>
              <w:tabs>
                <w:tab w:val="left" w:pos="8100"/>
              </w:tabs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有关软件执行的各种问题、消息、屏幕输入格式、报表和其他输出和结果都应是清晰可理解的；在软件要求的屏幕显示条件下，界面应无变形。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tabs>
                <w:tab w:val="left" w:pos="8100"/>
              </w:tabs>
              <w:spacing w:line="30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符合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606" w:type="dxa"/>
            <w:vMerge w:val="continue"/>
            <w:noWrap w:val="0"/>
            <w:vAlign w:val="center"/>
          </w:tcPr>
          <w:p>
            <w:pPr>
              <w:tabs>
                <w:tab w:val="left" w:pos="8100"/>
              </w:tabs>
              <w:spacing w:line="300" w:lineRule="exact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559" w:type="dxa"/>
            <w:gridSpan w:val="2"/>
            <w:vMerge w:val="continue"/>
            <w:noWrap w:val="0"/>
            <w:vAlign w:val="center"/>
          </w:tcPr>
          <w:p>
            <w:pPr>
              <w:tabs>
                <w:tab w:val="left" w:pos="8100"/>
              </w:tabs>
              <w:spacing w:line="300" w:lineRule="exact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6095" w:type="dxa"/>
            <w:gridSpan w:val="2"/>
            <w:noWrap w:val="0"/>
            <w:vAlign w:val="center"/>
          </w:tcPr>
          <w:p>
            <w:pPr>
              <w:tabs>
                <w:tab w:val="left" w:pos="8100"/>
              </w:tabs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软件界面、提示应使用统一规范的简体中文。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tabs>
                <w:tab w:val="left" w:pos="8100"/>
              </w:tabs>
              <w:spacing w:line="30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符合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606" w:type="dxa"/>
            <w:vMerge w:val="continue"/>
            <w:noWrap w:val="0"/>
            <w:vAlign w:val="center"/>
          </w:tcPr>
          <w:p>
            <w:pPr>
              <w:tabs>
                <w:tab w:val="left" w:pos="8100"/>
              </w:tabs>
              <w:spacing w:line="300" w:lineRule="exact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559" w:type="dxa"/>
            <w:gridSpan w:val="2"/>
            <w:vMerge w:val="continue"/>
            <w:noWrap w:val="0"/>
            <w:vAlign w:val="center"/>
          </w:tcPr>
          <w:p>
            <w:pPr>
              <w:tabs>
                <w:tab w:val="left" w:pos="8100"/>
              </w:tabs>
              <w:spacing w:line="300" w:lineRule="exact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6095" w:type="dxa"/>
            <w:gridSpan w:val="2"/>
            <w:noWrap w:val="0"/>
            <w:vAlign w:val="center"/>
          </w:tcPr>
          <w:p>
            <w:pPr>
              <w:tabs>
                <w:tab w:val="left" w:pos="8100"/>
              </w:tabs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每个软件出错消息应指明如何改正差错或向谁报告差错。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tabs>
                <w:tab w:val="left" w:pos="8100"/>
              </w:tabs>
              <w:spacing w:line="30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符合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606" w:type="dxa"/>
            <w:vMerge w:val="continue"/>
            <w:noWrap w:val="0"/>
            <w:vAlign w:val="center"/>
          </w:tcPr>
          <w:p>
            <w:pPr>
              <w:tabs>
                <w:tab w:val="left" w:pos="8100"/>
              </w:tabs>
              <w:spacing w:line="300" w:lineRule="exact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559" w:type="dxa"/>
            <w:gridSpan w:val="2"/>
            <w:vMerge w:val="continue"/>
            <w:noWrap w:val="0"/>
            <w:vAlign w:val="center"/>
          </w:tcPr>
          <w:p>
            <w:pPr>
              <w:tabs>
                <w:tab w:val="left" w:pos="8100"/>
              </w:tabs>
              <w:spacing w:line="300" w:lineRule="exact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6095" w:type="dxa"/>
            <w:gridSpan w:val="2"/>
            <w:noWrap w:val="0"/>
            <w:vAlign w:val="center"/>
          </w:tcPr>
          <w:p>
            <w:pPr>
              <w:tabs>
                <w:tab w:val="left" w:pos="8100"/>
              </w:tabs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对执行具有严重后果的功能，软件应给出后果的明显警告，功能执行前应有确认执行或是可撤销的提示。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tabs>
                <w:tab w:val="left" w:pos="8100"/>
              </w:tabs>
              <w:spacing w:line="30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符合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606" w:type="dxa"/>
            <w:vMerge w:val="continue"/>
            <w:noWrap w:val="0"/>
            <w:vAlign w:val="center"/>
          </w:tcPr>
          <w:p>
            <w:pPr>
              <w:tabs>
                <w:tab w:val="left" w:pos="8100"/>
              </w:tabs>
              <w:spacing w:line="300" w:lineRule="exact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559" w:type="dxa"/>
            <w:gridSpan w:val="2"/>
            <w:vMerge w:val="continue"/>
            <w:noWrap w:val="0"/>
            <w:vAlign w:val="center"/>
          </w:tcPr>
          <w:p>
            <w:pPr>
              <w:tabs>
                <w:tab w:val="left" w:pos="8100"/>
              </w:tabs>
              <w:spacing w:line="300" w:lineRule="exact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6095" w:type="dxa"/>
            <w:gridSpan w:val="2"/>
            <w:noWrap w:val="0"/>
            <w:vAlign w:val="center"/>
          </w:tcPr>
          <w:p>
            <w:pPr>
              <w:tabs>
                <w:tab w:val="left" w:pos="8100"/>
              </w:tabs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软件响应超时或发生错误时应有准确提示，应可以恢复到正常状态。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tabs>
                <w:tab w:val="left" w:pos="8100"/>
              </w:tabs>
              <w:spacing w:line="30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符合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606" w:type="dxa"/>
            <w:vMerge w:val="continue"/>
            <w:noWrap w:val="0"/>
            <w:vAlign w:val="center"/>
          </w:tcPr>
          <w:p>
            <w:pPr>
              <w:tabs>
                <w:tab w:val="left" w:pos="8100"/>
              </w:tabs>
              <w:spacing w:line="300" w:lineRule="exact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559" w:type="dxa"/>
            <w:gridSpan w:val="2"/>
            <w:vMerge w:val="restart"/>
            <w:noWrap w:val="0"/>
            <w:vAlign w:val="center"/>
          </w:tcPr>
          <w:p>
            <w:pPr>
              <w:tabs>
                <w:tab w:val="left" w:pos="8100"/>
              </w:tabs>
              <w:spacing w:line="30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信息安全性</w:t>
            </w:r>
          </w:p>
        </w:tc>
        <w:tc>
          <w:tcPr>
            <w:tcW w:w="6095" w:type="dxa"/>
            <w:gridSpan w:val="2"/>
            <w:noWrap w:val="0"/>
            <w:vAlign w:val="center"/>
          </w:tcPr>
          <w:p>
            <w:pPr>
              <w:tabs>
                <w:tab w:val="left" w:pos="8100"/>
              </w:tabs>
              <w:rPr>
                <w:rFonts w:hint="eastAsia" w:ascii="宋体" w:hAnsi="宋体"/>
                <w:color w:val="FF0000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软件应能按照信息安全要求，对访问权限进行管理，对不同的角色应有不同的权限，权限应可以正确实现。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tabs>
                <w:tab w:val="left" w:pos="8100"/>
              </w:tabs>
              <w:spacing w:line="30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符合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606" w:type="dxa"/>
            <w:vMerge w:val="continue"/>
            <w:noWrap w:val="0"/>
            <w:vAlign w:val="center"/>
          </w:tcPr>
          <w:p>
            <w:pPr>
              <w:tabs>
                <w:tab w:val="left" w:pos="8100"/>
              </w:tabs>
              <w:spacing w:line="300" w:lineRule="exact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559" w:type="dxa"/>
            <w:gridSpan w:val="2"/>
            <w:vMerge w:val="continue"/>
            <w:noWrap w:val="0"/>
            <w:vAlign w:val="center"/>
          </w:tcPr>
          <w:p>
            <w:pPr>
              <w:tabs>
                <w:tab w:val="left" w:pos="8100"/>
              </w:tabs>
              <w:spacing w:line="300" w:lineRule="exact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6095" w:type="dxa"/>
            <w:gridSpan w:val="2"/>
            <w:noWrap w:val="0"/>
            <w:vAlign w:val="center"/>
          </w:tcPr>
          <w:p>
            <w:pPr>
              <w:tabs>
                <w:tab w:val="left" w:pos="8100"/>
              </w:tabs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软件应能对保密数据进行保护，只允许授权用户访问。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tabs>
                <w:tab w:val="left" w:pos="8100"/>
              </w:tabs>
              <w:spacing w:line="30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符合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606" w:type="dxa"/>
            <w:vMerge w:val="restart"/>
            <w:noWrap w:val="0"/>
            <w:vAlign w:val="center"/>
          </w:tcPr>
          <w:p>
            <w:pPr>
              <w:tabs>
                <w:tab w:val="left" w:pos="8100"/>
              </w:tabs>
              <w:spacing w:line="30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文档</w:t>
            </w:r>
          </w:p>
        </w:tc>
        <w:tc>
          <w:tcPr>
            <w:tcW w:w="7654" w:type="dxa"/>
            <w:gridSpan w:val="4"/>
            <w:noWrap w:val="0"/>
            <w:vAlign w:val="center"/>
          </w:tcPr>
          <w:p>
            <w:pPr>
              <w:tabs>
                <w:tab w:val="left" w:pos="8100"/>
              </w:tabs>
              <w:spacing w:line="276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对于用户,文档应是可用的，且</w:t>
            </w:r>
            <w:r>
              <w:rPr>
                <w:rFonts w:hint="eastAsia"/>
                <w:sz w:val="24"/>
              </w:rPr>
              <w:t>包含使用该软件必需的信息。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tabs>
                <w:tab w:val="left" w:pos="8100"/>
              </w:tabs>
              <w:spacing w:line="30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符合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606" w:type="dxa"/>
            <w:vMerge w:val="continue"/>
            <w:noWrap w:val="0"/>
            <w:vAlign w:val="center"/>
          </w:tcPr>
          <w:p>
            <w:pPr>
              <w:tabs>
                <w:tab w:val="left" w:pos="8100"/>
              </w:tabs>
              <w:spacing w:line="300" w:lineRule="exact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7654" w:type="dxa"/>
            <w:gridSpan w:val="4"/>
            <w:noWrap w:val="0"/>
            <w:vAlign w:val="center"/>
          </w:tcPr>
          <w:p>
            <w:pPr>
              <w:tabs>
                <w:tab w:val="left" w:pos="8100"/>
              </w:tabs>
              <w:spacing w:line="276" w:lineRule="auto"/>
              <w:rPr>
                <w:rFonts w:hint="eastAsia" w:ascii="宋体" w:hAnsi="宋体"/>
                <w:sz w:val="24"/>
              </w:rPr>
            </w:pPr>
            <w:r>
              <w:rPr>
                <w:rStyle w:val="24"/>
                <w:rFonts w:hint="eastAsia"/>
                <w:sz w:val="24"/>
              </w:rPr>
              <w:t>文档中的所有信息都应是正确无歧义的，</w:t>
            </w:r>
            <w:r>
              <w:rPr>
                <w:rFonts w:hint="eastAsia" w:ascii="宋体" w:hAnsi="宋体"/>
                <w:sz w:val="24"/>
              </w:rPr>
              <w:t>不应自相矛盾或互相矛盾。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tabs>
                <w:tab w:val="left" w:pos="8100"/>
              </w:tabs>
              <w:spacing w:line="30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符合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606" w:type="dxa"/>
            <w:vMerge w:val="continue"/>
            <w:noWrap w:val="0"/>
            <w:vAlign w:val="center"/>
          </w:tcPr>
          <w:p>
            <w:pPr>
              <w:tabs>
                <w:tab w:val="left" w:pos="8100"/>
              </w:tabs>
              <w:spacing w:line="300" w:lineRule="exact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7654" w:type="dxa"/>
            <w:gridSpan w:val="4"/>
            <w:noWrap w:val="0"/>
            <w:vAlign w:val="center"/>
          </w:tcPr>
          <w:p>
            <w:pPr>
              <w:tabs>
                <w:tab w:val="left" w:pos="8100"/>
              </w:tabs>
              <w:spacing w:line="276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描述应易于理解。借助用户接口、帮助功能或用户文档集提供的手段，最终用户应能够学习如何使用某一功能。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tabs>
                <w:tab w:val="left" w:pos="8100"/>
              </w:tabs>
              <w:spacing w:line="30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符合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606" w:type="dxa"/>
            <w:vMerge w:val="continue"/>
            <w:noWrap w:val="0"/>
            <w:vAlign w:val="center"/>
          </w:tcPr>
          <w:p>
            <w:pPr>
              <w:tabs>
                <w:tab w:val="left" w:pos="8100"/>
              </w:tabs>
              <w:spacing w:line="300" w:lineRule="exact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7654" w:type="dxa"/>
            <w:gridSpan w:val="4"/>
            <w:noWrap w:val="0"/>
            <w:vAlign w:val="center"/>
          </w:tcPr>
          <w:p>
            <w:pPr>
              <w:tabs>
                <w:tab w:val="left" w:pos="8100"/>
              </w:tabs>
              <w:spacing w:line="276" w:lineRule="auto"/>
              <w:rPr>
                <w:rStyle w:val="24"/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应</w:t>
            </w:r>
            <w:r>
              <w:rPr>
                <w:rFonts w:hint="eastAsia" w:ascii="宋体" w:hAnsi="宋体"/>
                <w:sz w:val="24"/>
              </w:rPr>
              <w:t>陈述所有关键功能及其关键操作。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tabs>
                <w:tab w:val="left" w:pos="8100"/>
              </w:tabs>
              <w:spacing w:line="30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符合</w:t>
            </w:r>
          </w:p>
        </w:tc>
      </w:tr>
    </w:tbl>
    <w:p>
      <w:pPr>
        <w:rPr>
          <w:rFonts w:hint="eastAsia" w:ascii="宋体" w:hAnsi="宋体"/>
          <w:sz w:val="10"/>
          <w:szCs w:val="10"/>
        </w:rPr>
      </w:pPr>
    </w:p>
    <w:tbl>
      <w:tblPr>
        <w:tblStyle w:val="9"/>
        <w:tblW w:w="9498" w:type="dxa"/>
        <w:tblInd w:w="-34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843"/>
        <w:gridCol w:w="3260"/>
        <w:gridCol w:w="1276"/>
        <w:gridCol w:w="155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560" w:type="dxa"/>
            <w:noWrap w:val="0"/>
            <w:vAlign w:val="center"/>
          </w:tcPr>
          <w:p>
            <w:pPr>
              <w:ind w:firstLine="240" w:firstLineChars="100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产品名称</w:t>
            </w:r>
          </w:p>
        </w:tc>
        <w:tc>
          <w:tcPr>
            <w:tcW w:w="5103" w:type="dxa"/>
            <w:gridSpan w:val="2"/>
            <w:noWrap w:val="0"/>
            <w:vAlign w:val="center"/>
          </w:tcPr>
          <w:p>
            <w:pPr>
              <w:tabs>
                <w:tab w:val="left" w:pos="8100"/>
              </w:tabs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{name}</w:t>
            </w:r>
          </w:p>
        </w:tc>
        <w:tc>
          <w:tcPr>
            <w:tcW w:w="1276" w:type="dxa"/>
            <w:noWrap w:val="0"/>
            <w:vAlign w:val="center"/>
          </w:tcPr>
          <w:p>
            <w:pPr>
              <w:tabs>
                <w:tab w:val="left" w:pos="8100"/>
              </w:tabs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版    本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tabs>
                <w:tab w:val="left" w:pos="8100"/>
              </w:tabs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{version}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560" w:type="dxa"/>
            <w:noWrap w:val="0"/>
            <w:vAlign w:val="center"/>
          </w:tcPr>
          <w:p>
            <w:pPr>
              <w:ind w:firstLine="240" w:firstLineChars="100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开发单位</w:t>
            </w:r>
          </w:p>
        </w:tc>
        <w:tc>
          <w:tcPr>
            <w:tcW w:w="5103" w:type="dxa"/>
            <w:gridSpan w:val="2"/>
            <w:noWrap w:val="0"/>
            <w:vAlign w:val="center"/>
          </w:tcPr>
          <w:p>
            <w:pPr>
              <w:tabs>
                <w:tab w:val="left" w:pos="8100"/>
              </w:tabs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{enterpriseName}</w:t>
            </w:r>
          </w:p>
        </w:tc>
        <w:tc>
          <w:tcPr>
            <w:tcW w:w="1276" w:type="dxa"/>
            <w:noWrap w:val="0"/>
            <w:vAlign w:val="center"/>
          </w:tcPr>
          <w:p>
            <w:pPr>
              <w:tabs>
                <w:tab w:val="left" w:pos="8100"/>
              </w:tabs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评测类别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tabs>
                <w:tab w:val="left" w:pos="8100"/>
              </w:tabs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登记测试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3403" w:type="dxa"/>
            <w:gridSpan w:val="2"/>
            <w:noWrap w:val="0"/>
            <w:vAlign w:val="center"/>
          </w:tcPr>
          <w:p>
            <w:pPr>
              <w:spacing w:line="300" w:lineRule="exact"/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评测项目</w:t>
            </w:r>
          </w:p>
        </w:tc>
        <w:tc>
          <w:tcPr>
            <w:tcW w:w="4536" w:type="dxa"/>
            <w:gridSpan w:val="2"/>
            <w:noWrap w:val="0"/>
            <w:vAlign w:val="center"/>
          </w:tcPr>
          <w:p>
            <w:pPr>
              <w:spacing w:line="300" w:lineRule="exact"/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评测说明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spacing w:line="300" w:lineRule="exact"/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评测结果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72" w:hRule="atLeast"/>
        </w:trPr>
        <w:tc>
          <w:tcPr>
            <w:tcW w:w="3403" w:type="dxa"/>
            <w:gridSpan w:val="2"/>
            <w:noWrap w:val="0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4536" w:type="dxa"/>
            <w:gridSpan w:val="2"/>
            <w:noWrap w:val="0"/>
            <w:vAlign w:val="center"/>
          </w:tcPr>
          <w:p>
            <w:pPr>
              <w:rPr>
                <w:rFonts w:ascii="宋体" w:hAnsi="宋体" w:cs="Arial Unicode MS"/>
                <w:sz w:val="24"/>
              </w:rPr>
            </w:pPr>
          </w:p>
        </w:tc>
        <w:tc>
          <w:tcPr>
            <w:tcW w:w="1559" w:type="dxa"/>
            <w:noWrap w:val="0"/>
            <w:vAlign w:val="center"/>
          </w:tcPr>
          <w:p>
            <w:pPr>
              <w:spacing w:line="300" w:lineRule="exact"/>
              <w:jc w:val="center"/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72" w:hRule="atLeast"/>
        </w:trPr>
        <w:tc>
          <w:tcPr>
            <w:tcW w:w="3403" w:type="dxa"/>
            <w:gridSpan w:val="2"/>
            <w:noWrap w:val="0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4536" w:type="dxa"/>
            <w:gridSpan w:val="2"/>
            <w:noWrap w:val="0"/>
            <w:vAlign w:val="center"/>
          </w:tcPr>
          <w:p>
            <w:pPr>
              <w:rPr>
                <w:rFonts w:hint="eastAsia" w:ascii="宋体" w:hAnsi="宋体"/>
                <w:color w:val="339966"/>
                <w:sz w:val="24"/>
              </w:rPr>
            </w:pPr>
          </w:p>
        </w:tc>
        <w:tc>
          <w:tcPr>
            <w:tcW w:w="1559" w:type="dxa"/>
            <w:noWrap w:val="0"/>
            <w:vAlign w:val="center"/>
          </w:tcPr>
          <w:p>
            <w:pPr>
              <w:spacing w:line="300" w:lineRule="exact"/>
              <w:jc w:val="center"/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72" w:hRule="atLeast"/>
        </w:trPr>
        <w:tc>
          <w:tcPr>
            <w:tcW w:w="3403" w:type="dxa"/>
            <w:gridSpan w:val="2"/>
            <w:noWrap w:val="0"/>
            <w:vAlign w:val="center"/>
          </w:tcPr>
          <w:p>
            <w:pPr>
              <w:rPr>
                <w:rFonts w:ascii="宋体" w:hAnsi="宋体" w:cs="Arial Unicode MS"/>
                <w:sz w:val="24"/>
              </w:rPr>
            </w:pPr>
          </w:p>
        </w:tc>
        <w:tc>
          <w:tcPr>
            <w:tcW w:w="4536" w:type="dxa"/>
            <w:gridSpan w:val="2"/>
            <w:noWrap w:val="0"/>
            <w:vAlign w:val="center"/>
          </w:tcPr>
          <w:p>
            <w:pPr>
              <w:rPr>
                <w:rFonts w:ascii="宋体" w:hAnsi="宋体" w:cs="Arial Unicode MS"/>
                <w:sz w:val="24"/>
              </w:rPr>
            </w:pPr>
          </w:p>
        </w:tc>
        <w:tc>
          <w:tcPr>
            <w:tcW w:w="1559" w:type="dxa"/>
            <w:noWrap w:val="0"/>
            <w:vAlign w:val="center"/>
          </w:tcPr>
          <w:p>
            <w:pPr>
              <w:spacing w:line="300" w:lineRule="exact"/>
              <w:jc w:val="center"/>
              <w:rPr>
                <w:rFonts w:hint="eastAsia" w:ascii="宋体" w:hAnsi="宋体"/>
                <w:sz w:val="24"/>
              </w:rPr>
            </w:pPr>
          </w:p>
        </w:tc>
      </w:tr>
    </w:tbl>
    <w:p>
      <w:pPr>
        <w:rPr>
          <w:rFonts w:hint="eastAsia"/>
          <w:sz w:val="10"/>
          <w:szCs w:val="10"/>
        </w:rPr>
      </w:pPr>
    </w:p>
    <w:sectPr>
      <w:footerReference r:id="rId5" w:type="default"/>
      <w:pgSz w:w="11906" w:h="16838"/>
      <w:pgMar w:top="567" w:right="907" w:bottom="567" w:left="1701" w:header="851" w:footer="953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400" w:lineRule="exact"/>
      <w:rPr>
        <w:rFonts w:hint="eastAsia"/>
        <w:sz w:val="24"/>
      </w:rPr>
    </w:pPr>
    <w:r>
      <w:rPr>
        <w:rFonts w:hint="eastAsia"/>
        <w:sz w:val="24"/>
      </w:rPr>
      <w:t>报告人：</w:t>
    </w:r>
    <w:r>
      <w:rPr>
        <w:sz w:val="24"/>
      </w:rPr>
      <w:t xml:space="preserve">             </w:t>
    </w:r>
    <w:r>
      <w:rPr>
        <w:rFonts w:hint="eastAsia"/>
        <w:sz w:val="24"/>
      </w:rPr>
      <w:t xml:space="preserve"> </w:t>
    </w:r>
    <w:r>
      <w:rPr>
        <w:sz w:val="24"/>
      </w:rPr>
      <w:t xml:space="preserve"> </w:t>
    </w:r>
    <w:r>
      <w:rPr>
        <w:rFonts w:hint="eastAsia"/>
        <w:sz w:val="24"/>
      </w:rPr>
      <w:t xml:space="preserve"> </w:t>
    </w:r>
    <w:r>
      <w:rPr>
        <w:sz w:val="24"/>
      </w:rPr>
      <w:t>审核：</w:t>
    </w:r>
    <w:r>
      <w:rPr>
        <w:rFonts w:hint="eastAsia"/>
        <w:sz w:val="24"/>
      </w:rPr>
      <w:t xml:space="preserve">                批准：</w:t>
    </w:r>
  </w:p>
  <w:p>
    <w:pPr>
      <w:spacing w:line="400" w:lineRule="exact"/>
      <w:rPr>
        <w:rFonts w:hint="eastAsia" w:ascii="宋体" w:hAnsi="宋体"/>
        <w:sz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sz w:val="24"/>
        <w:szCs w:val="24"/>
      </w:rPr>
    </w:pPr>
    <w:r>
      <w:rPr>
        <w:rFonts w:hint="eastAsia"/>
        <w:sz w:val="24"/>
        <w:szCs w:val="24"/>
      </w:rPr>
      <w:t xml:space="preserve">报告人：                 审核：                 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400" w:lineRule="exact"/>
      <w:jc w:val="center"/>
      <w:rPr>
        <w:rFonts w:hint="eastAsia" w:ascii="宋体" w:hAnsi="宋体"/>
        <w:b/>
        <w:bCs/>
        <w:sz w:val="32"/>
      </w:rPr>
    </w:pPr>
    <w:r>
      <w:rPr>
        <w:rFonts w:hint="eastAsia" w:ascii="宋体" w:hAnsi="宋体"/>
        <w:b/>
        <w:bCs/>
        <w:sz w:val="32"/>
      </w:rPr>
      <w:t>黑龙江省网络安全和信息化技术中心</w:t>
    </w:r>
  </w:p>
  <w:p>
    <w:pPr>
      <w:spacing w:line="400" w:lineRule="exact"/>
      <w:jc w:val="center"/>
      <w:rPr>
        <w:rFonts w:ascii="宋体" w:hAnsi="宋体"/>
        <w:sz w:val="32"/>
      </w:rPr>
    </w:pPr>
    <w:r>
      <w:rPr>
        <w:rFonts w:hint="eastAsia" w:ascii="宋体" w:hAnsi="宋体"/>
        <w:b/>
        <w:bCs/>
        <w:sz w:val="32"/>
      </w:rPr>
      <w:t>评 测 报 告</w:t>
    </w:r>
  </w:p>
  <w:p>
    <w:pPr>
      <w:rPr>
        <w:rFonts w:hint="eastAsia" w:ascii="宋体" w:hAnsi="宋体"/>
        <w:sz w:val="24"/>
      </w:rPr>
    </w:pPr>
    <w:r>
      <w:rPr>
        <w:rFonts w:hint="eastAsia" w:ascii="宋体" w:hAnsi="宋体"/>
        <w:sz w:val="24"/>
      </w:rPr>
      <w:t>报告编号：</w:t>
    </w:r>
    <w:r>
      <w:rPr>
        <w:rFonts w:hint="eastAsia" w:ascii="宋体" w:hAnsi="宋体"/>
        <w:color w:val="auto"/>
        <w:sz w:val="24"/>
        <w:lang w:val="en-US" w:eastAsia="zh-CN"/>
      </w:rPr>
      <w:t>{contractCode}</w:t>
    </w:r>
    <w:r>
      <w:rPr>
        <w:rFonts w:hint="eastAsia" w:ascii="宋体" w:hAnsi="宋体"/>
        <w:sz w:val="24"/>
      </w:rPr>
      <w:t xml:space="preserve">                                        </w:t>
    </w:r>
    <w:r>
      <w:rPr>
        <w:rFonts w:hint="eastAsia" w:ascii="宋体" w:hAnsi="宋体"/>
        <w:kern w:val="0"/>
        <w:sz w:val="24"/>
        <w:szCs w:val="21"/>
      </w:rPr>
      <w:t xml:space="preserve">第 </w:t>
    </w:r>
    <w:r>
      <w:rPr>
        <w:rFonts w:ascii="宋体" w:hAnsi="宋体"/>
        <w:kern w:val="0"/>
        <w:sz w:val="24"/>
        <w:szCs w:val="21"/>
      </w:rPr>
      <w:fldChar w:fldCharType="begin"/>
    </w:r>
    <w:r>
      <w:rPr>
        <w:rFonts w:ascii="宋体" w:hAnsi="宋体"/>
        <w:kern w:val="0"/>
        <w:sz w:val="24"/>
        <w:szCs w:val="21"/>
      </w:rPr>
      <w:instrText xml:space="preserve"> PAGE </w:instrText>
    </w:r>
    <w:r>
      <w:rPr>
        <w:rFonts w:ascii="宋体" w:hAnsi="宋体"/>
        <w:kern w:val="0"/>
        <w:sz w:val="24"/>
        <w:szCs w:val="21"/>
      </w:rPr>
      <w:fldChar w:fldCharType="separate"/>
    </w:r>
    <w:r>
      <w:rPr>
        <w:rFonts w:ascii="宋体" w:hAnsi="宋体"/>
        <w:kern w:val="0"/>
        <w:sz w:val="24"/>
        <w:szCs w:val="21"/>
      </w:rPr>
      <w:t>1</w:t>
    </w:r>
    <w:r>
      <w:rPr>
        <w:rFonts w:ascii="宋体" w:hAnsi="宋体"/>
        <w:kern w:val="0"/>
        <w:sz w:val="24"/>
        <w:szCs w:val="21"/>
      </w:rPr>
      <w:fldChar w:fldCharType="end"/>
    </w:r>
    <w:r>
      <w:rPr>
        <w:rFonts w:hint="eastAsia" w:ascii="宋体" w:hAnsi="宋体"/>
        <w:kern w:val="0"/>
        <w:sz w:val="24"/>
        <w:szCs w:val="21"/>
      </w:rPr>
      <w:t xml:space="preserve"> 页共 </w:t>
    </w:r>
    <w:r>
      <w:rPr>
        <w:rFonts w:ascii="宋体" w:hAnsi="宋体"/>
        <w:kern w:val="0"/>
        <w:sz w:val="24"/>
        <w:szCs w:val="21"/>
      </w:rPr>
      <w:fldChar w:fldCharType="begin"/>
    </w:r>
    <w:r>
      <w:rPr>
        <w:rFonts w:ascii="宋体" w:hAnsi="宋体"/>
        <w:kern w:val="0"/>
        <w:sz w:val="24"/>
        <w:szCs w:val="21"/>
      </w:rPr>
      <w:instrText xml:space="preserve"> NUMPAGES </w:instrText>
    </w:r>
    <w:r>
      <w:rPr>
        <w:rFonts w:ascii="宋体" w:hAnsi="宋体"/>
        <w:kern w:val="0"/>
        <w:sz w:val="24"/>
        <w:szCs w:val="21"/>
      </w:rPr>
      <w:fldChar w:fldCharType="separate"/>
    </w:r>
    <w:r>
      <w:rPr>
        <w:rFonts w:ascii="宋体" w:hAnsi="宋体"/>
        <w:kern w:val="0"/>
        <w:sz w:val="24"/>
        <w:szCs w:val="21"/>
      </w:rPr>
      <w:t>4</w:t>
    </w:r>
    <w:r>
      <w:rPr>
        <w:rFonts w:ascii="宋体" w:hAnsi="宋体"/>
        <w:kern w:val="0"/>
        <w:sz w:val="24"/>
        <w:szCs w:val="21"/>
      </w:rPr>
      <w:fldChar w:fldCharType="end"/>
    </w:r>
    <w:r>
      <w:rPr>
        <w:rFonts w:hint="eastAsia" w:ascii="宋体" w:hAnsi="宋体"/>
        <w:kern w:val="0"/>
        <w:sz w:val="24"/>
        <w:szCs w:val="21"/>
      </w:rPr>
      <w:t xml:space="preserve"> 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EA2025"/>
    <w:multiLevelType w:val="multilevel"/>
    <w:tmpl w:val="6CEA2025"/>
    <w:lvl w:ilvl="0" w:tentative="0">
      <w:start w:val="1"/>
      <w:numFmt w:val="none"/>
      <w:pStyle w:val="15"/>
      <w:suff w:val="nothing"/>
      <w:lvlText w:val="%1"/>
      <w:lvlJc w:val="left"/>
      <w:pPr>
        <w:ind w:left="0" w:firstLine="0"/>
      </w:pPr>
      <w:rPr>
        <w:rFonts w:hint="default" w:ascii="Times New Roman" w:hAnsi="Times New Roman"/>
        <w:b/>
        <w:i w:val="0"/>
        <w:sz w:val="21"/>
      </w:rPr>
    </w:lvl>
    <w:lvl w:ilvl="1" w:tentative="0">
      <w:start w:val="1"/>
      <w:numFmt w:val="decimal"/>
      <w:pStyle w:val="21"/>
      <w:suff w:val="nothing"/>
      <w:lvlText w:val="%1%2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2" w:tentative="0">
      <w:start w:val="1"/>
      <w:numFmt w:val="decimal"/>
      <w:pStyle w:val="16"/>
      <w:suff w:val="nothing"/>
      <w:lvlText w:val="%1%2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pStyle w:val="17"/>
      <w:suff w:val="nothing"/>
      <w:lvlText w:val="%1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pStyle w:val="18"/>
      <w:suff w:val="nothing"/>
      <w:lvlText w:val="%1%2.%3.%4.%5　"/>
      <w:lvlJc w:val="left"/>
      <w:pPr>
        <w:ind w:left="945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pStyle w:val="19"/>
      <w:suff w:val="nothing"/>
      <w:lvlText w:val="%1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pStyle w:val="20"/>
      <w:suff w:val="nothing"/>
      <w:lvlText w:val="%1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439"/>
    <w:rsid w:val="00000EF2"/>
    <w:rsid w:val="00002B2F"/>
    <w:rsid w:val="00004310"/>
    <w:rsid w:val="0000468C"/>
    <w:rsid w:val="00006A7F"/>
    <w:rsid w:val="00011874"/>
    <w:rsid w:val="00011937"/>
    <w:rsid w:val="000133A9"/>
    <w:rsid w:val="00014562"/>
    <w:rsid w:val="000152A3"/>
    <w:rsid w:val="00015EA0"/>
    <w:rsid w:val="00020207"/>
    <w:rsid w:val="00020BDE"/>
    <w:rsid w:val="000239F1"/>
    <w:rsid w:val="00024BB5"/>
    <w:rsid w:val="0002777B"/>
    <w:rsid w:val="00031187"/>
    <w:rsid w:val="00032FC9"/>
    <w:rsid w:val="0003328A"/>
    <w:rsid w:val="00033899"/>
    <w:rsid w:val="0003407B"/>
    <w:rsid w:val="00034327"/>
    <w:rsid w:val="00036D11"/>
    <w:rsid w:val="00042EF4"/>
    <w:rsid w:val="0004463F"/>
    <w:rsid w:val="00045D69"/>
    <w:rsid w:val="00046AD8"/>
    <w:rsid w:val="000509CA"/>
    <w:rsid w:val="000511C0"/>
    <w:rsid w:val="000540A8"/>
    <w:rsid w:val="000541FB"/>
    <w:rsid w:val="000545FD"/>
    <w:rsid w:val="0005472D"/>
    <w:rsid w:val="00054A15"/>
    <w:rsid w:val="00054A58"/>
    <w:rsid w:val="00055362"/>
    <w:rsid w:val="00055DA5"/>
    <w:rsid w:val="0005727A"/>
    <w:rsid w:val="000612B2"/>
    <w:rsid w:val="00067829"/>
    <w:rsid w:val="000678FA"/>
    <w:rsid w:val="00067B6D"/>
    <w:rsid w:val="000710D6"/>
    <w:rsid w:val="00072191"/>
    <w:rsid w:val="00073354"/>
    <w:rsid w:val="0007402A"/>
    <w:rsid w:val="0007432E"/>
    <w:rsid w:val="00075B32"/>
    <w:rsid w:val="0008124C"/>
    <w:rsid w:val="0008242F"/>
    <w:rsid w:val="00082433"/>
    <w:rsid w:val="00082C96"/>
    <w:rsid w:val="0008314F"/>
    <w:rsid w:val="00086405"/>
    <w:rsid w:val="00086548"/>
    <w:rsid w:val="00086D47"/>
    <w:rsid w:val="00091358"/>
    <w:rsid w:val="00092443"/>
    <w:rsid w:val="00092641"/>
    <w:rsid w:val="000927D2"/>
    <w:rsid w:val="000942B3"/>
    <w:rsid w:val="00094BA7"/>
    <w:rsid w:val="00095C46"/>
    <w:rsid w:val="0009704C"/>
    <w:rsid w:val="00097611"/>
    <w:rsid w:val="00097D47"/>
    <w:rsid w:val="000A035D"/>
    <w:rsid w:val="000A0607"/>
    <w:rsid w:val="000A1378"/>
    <w:rsid w:val="000B2500"/>
    <w:rsid w:val="000B3285"/>
    <w:rsid w:val="000B35FF"/>
    <w:rsid w:val="000B65A2"/>
    <w:rsid w:val="000B7D5B"/>
    <w:rsid w:val="000B7D8E"/>
    <w:rsid w:val="000C05EB"/>
    <w:rsid w:val="000C2D8F"/>
    <w:rsid w:val="000C3D25"/>
    <w:rsid w:val="000C3F11"/>
    <w:rsid w:val="000C4704"/>
    <w:rsid w:val="000C5981"/>
    <w:rsid w:val="000C6512"/>
    <w:rsid w:val="000D01FD"/>
    <w:rsid w:val="000D36EB"/>
    <w:rsid w:val="000D504E"/>
    <w:rsid w:val="000E1501"/>
    <w:rsid w:val="000E27DA"/>
    <w:rsid w:val="000E6DC4"/>
    <w:rsid w:val="000F017A"/>
    <w:rsid w:val="000F1EB5"/>
    <w:rsid w:val="000F2597"/>
    <w:rsid w:val="000F3259"/>
    <w:rsid w:val="000F375E"/>
    <w:rsid w:val="000F3F8F"/>
    <w:rsid w:val="000F4866"/>
    <w:rsid w:val="000F557F"/>
    <w:rsid w:val="00100285"/>
    <w:rsid w:val="001015C4"/>
    <w:rsid w:val="00101694"/>
    <w:rsid w:val="001021E6"/>
    <w:rsid w:val="00107D2A"/>
    <w:rsid w:val="00107E79"/>
    <w:rsid w:val="00110641"/>
    <w:rsid w:val="00111B06"/>
    <w:rsid w:val="0011519E"/>
    <w:rsid w:val="0011593D"/>
    <w:rsid w:val="00115B87"/>
    <w:rsid w:val="001168FA"/>
    <w:rsid w:val="001176C8"/>
    <w:rsid w:val="00120DAB"/>
    <w:rsid w:val="0012449C"/>
    <w:rsid w:val="00127CA3"/>
    <w:rsid w:val="00132B8E"/>
    <w:rsid w:val="0013663A"/>
    <w:rsid w:val="001367F3"/>
    <w:rsid w:val="001372A0"/>
    <w:rsid w:val="001403D4"/>
    <w:rsid w:val="00140D19"/>
    <w:rsid w:val="00142626"/>
    <w:rsid w:val="00144531"/>
    <w:rsid w:val="001445E7"/>
    <w:rsid w:val="00145EB5"/>
    <w:rsid w:val="00150363"/>
    <w:rsid w:val="001510EA"/>
    <w:rsid w:val="001512C8"/>
    <w:rsid w:val="00151AF1"/>
    <w:rsid w:val="0015227A"/>
    <w:rsid w:val="00153963"/>
    <w:rsid w:val="0015519A"/>
    <w:rsid w:val="00157E5D"/>
    <w:rsid w:val="001608FC"/>
    <w:rsid w:val="00161E3F"/>
    <w:rsid w:val="001670C8"/>
    <w:rsid w:val="00170D58"/>
    <w:rsid w:val="0017108D"/>
    <w:rsid w:val="0017134E"/>
    <w:rsid w:val="00175229"/>
    <w:rsid w:val="001753E4"/>
    <w:rsid w:val="001764FA"/>
    <w:rsid w:val="00180DFA"/>
    <w:rsid w:val="001810E5"/>
    <w:rsid w:val="0018116B"/>
    <w:rsid w:val="0018269F"/>
    <w:rsid w:val="001826C3"/>
    <w:rsid w:val="00183108"/>
    <w:rsid w:val="00183512"/>
    <w:rsid w:val="00183817"/>
    <w:rsid w:val="0018468E"/>
    <w:rsid w:val="00185C0C"/>
    <w:rsid w:val="00187B1E"/>
    <w:rsid w:val="0019100D"/>
    <w:rsid w:val="00193011"/>
    <w:rsid w:val="00196B06"/>
    <w:rsid w:val="00196D86"/>
    <w:rsid w:val="00196E89"/>
    <w:rsid w:val="001A0735"/>
    <w:rsid w:val="001A0B1A"/>
    <w:rsid w:val="001A14CB"/>
    <w:rsid w:val="001A78B2"/>
    <w:rsid w:val="001B11A0"/>
    <w:rsid w:val="001B40EC"/>
    <w:rsid w:val="001B548A"/>
    <w:rsid w:val="001B790D"/>
    <w:rsid w:val="001C0382"/>
    <w:rsid w:val="001C1479"/>
    <w:rsid w:val="001C28FB"/>
    <w:rsid w:val="001C334F"/>
    <w:rsid w:val="001C490E"/>
    <w:rsid w:val="001C53E6"/>
    <w:rsid w:val="001C5D93"/>
    <w:rsid w:val="001C65FC"/>
    <w:rsid w:val="001C67D7"/>
    <w:rsid w:val="001C6CE1"/>
    <w:rsid w:val="001C7225"/>
    <w:rsid w:val="001C7A43"/>
    <w:rsid w:val="001D03B4"/>
    <w:rsid w:val="001D07E1"/>
    <w:rsid w:val="001D07E5"/>
    <w:rsid w:val="001D4474"/>
    <w:rsid w:val="001D4BCB"/>
    <w:rsid w:val="001D55E9"/>
    <w:rsid w:val="001D62A3"/>
    <w:rsid w:val="001D6EC3"/>
    <w:rsid w:val="001D7732"/>
    <w:rsid w:val="001D7B2E"/>
    <w:rsid w:val="001E0FE9"/>
    <w:rsid w:val="001E3D84"/>
    <w:rsid w:val="001E5DFD"/>
    <w:rsid w:val="001E5EFA"/>
    <w:rsid w:val="001E634E"/>
    <w:rsid w:val="001E6F3F"/>
    <w:rsid w:val="001E742F"/>
    <w:rsid w:val="001F113B"/>
    <w:rsid w:val="001F2811"/>
    <w:rsid w:val="001F2B19"/>
    <w:rsid w:val="001F4636"/>
    <w:rsid w:val="001F4750"/>
    <w:rsid w:val="001F5582"/>
    <w:rsid w:val="001F5ECC"/>
    <w:rsid w:val="001F76DF"/>
    <w:rsid w:val="001F7B55"/>
    <w:rsid w:val="00202081"/>
    <w:rsid w:val="00202449"/>
    <w:rsid w:val="002044D9"/>
    <w:rsid w:val="0021029B"/>
    <w:rsid w:val="00211B7D"/>
    <w:rsid w:val="00212D37"/>
    <w:rsid w:val="0021454F"/>
    <w:rsid w:val="00215574"/>
    <w:rsid w:val="00215D01"/>
    <w:rsid w:val="00220172"/>
    <w:rsid w:val="0022095E"/>
    <w:rsid w:val="00221D20"/>
    <w:rsid w:val="00224E9E"/>
    <w:rsid w:val="00225FF8"/>
    <w:rsid w:val="00230663"/>
    <w:rsid w:val="00231E7E"/>
    <w:rsid w:val="00234E99"/>
    <w:rsid w:val="00236383"/>
    <w:rsid w:val="00241460"/>
    <w:rsid w:val="0024156F"/>
    <w:rsid w:val="00242E05"/>
    <w:rsid w:val="00242FD7"/>
    <w:rsid w:val="00250342"/>
    <w:rsid w:val="0025322A"/>
    <w:rsid w:val="00253C7C"/>
    <w:rsid w:val="002542A3"/>
    <w:rsid w:val="002562AE"/>
    <w:rsid w:val="0026037A"/>
    <w:rsid w:val="00260C37"/>
    <w:rsid w:val="00263AF4"/>
    <w:rsid w:val="0026469C"/>
    <w:rsid w:val="00264C67"/>
    <w:rsid w:val="002655DB"/>
    <w:rsid w:val="00265C31"/>
    <w:rsid w:val="00272057"/>
    <w:rsid w:val="002724D6"/>
    <w:rsid w:val="00273681"/>
    <w:rsid w:val="00274B4A"/>
    <w:rsid w:val="00275813"/>
    <w:rsid w:val="0027687C"/>
    <w:rsid w:val="00277081"/>
    <w:rsid w:val="0027755B"/>
    <w:rsid w:val="0028029D"/>
    <w:rsid w:val="002841D6"/>
    <w:rsid w:val="00285B68"/>
    <w:rsid w:val="0029141C"/>
    <w:rsid w:val="002925BC"/>
    <w:rsid w:val="0029369E"/>
    <w:rsid w:val="00295650"/>
    <w:rsid w:val="0029594B"/>
    <w:rsid w:val="00296BE5"/>
    <w:rsid w:val="00296F98"/>
    <w:rsid w:val="00297398"/>
    <w:rsid w:val="002A1F1A"/>
    <w:rsid w:val="002A4364"/>
    <w:rsid w:val="002A5A7B"/>
    <w:rsid w:val="002A6577"/>
    <w:rsid w:val="002A7648"/>
    <w:rsid w:val="002B060C"/>
    <w:rsid w:val="002B1141"/>
    <w:rsid w:val="002B1BBA"/>
    <w:rsid w:val="002B3787"/>
    <w:rsid w:val="002B7D7B"/>
    <w:rsid w:val="002C23C5"/>
    <w:rsid w:val="002C744D"/>
    <w:rsid w:val="002D0288"/>
    <w:rsid w:val="002D04FC"/>
    <w:rsid w:val="002D0541"/>
    <w:rsid w:val="002D4063"/>
    <w:rsid w:val="002D45D7"/>
    <w:rsid w:val="002D474C"/>
    <w:rsid w:val="002D6BA4"/>
    <w:rsid w:val="002D77CE"/>
    <w:rsid w:val="002D7D4B"/>
    <w:rsid w:val="002E0D7B"/>
    <w:rsid w:val="002E4665"/>
    <w:rsid w:val="002E585D"/>
    <w:rsid w:val="002E6D15"/>
    <w:rsid w:val="002F0138"/>
    <w:rsid w:val="002F0764"/>
    <w:rsid w:val="002F1A7A"/>
    <w:rsid w:val="002F3108"/>
    <w:rsid w:val="002F5FD0"/>
    <w:rsid w:val="002F6F78"/>
    <w:rsid w:val="0030086E"/>
    <w:rsid w:val="00300FFA"/>
    <w:rsid w:val="00302B0C"/>
    <w:rsid w:val="00303012"/>
    <w:rsid w:val="0030544E"/>
    <w:rsid w:val="00305B2F"/>
    <w:rsid w:val="00305DAB"/>
    <w:rsid w:val="00307227"/>
    <w:rsid w:val="00313D1D"/>
    <w:rsid w:val="003150AE"/>
    <w:rsid w:val="003152E2"/>
    <w:rsid w:val="00316E9E"/>
    <w:rsid w:val="00317DD1"/>
    <w:rsid w:val="00321583"/>
    <w:rsid w:val="003219D4"/>
    <w:rsid w:val="0032284F"/>
    <w:rsid w:val="00323AE0"/>
    <w:rsid w:val="00324FB5"/>
    <w:rsid w:val="003310DD"/>
    <w:rsid w:val="00331857"/>
    <w:rsid w:val="003348C4"/>
    <w:rsid w:val="0033563F"/>
    <w:rsid w:val="00337A2D"/>
    <w:rsid w:val="00337B2E"/>
    <w:rsid w:val="00337BA2"/>
    <w:rsid w:val="00341716"/>
    <w:rsid w:val="003423E4"/>
    <w:rsid w:val="00342F28"/>
    <w:rsid w:val="003439C5"/>
    <w:rsid w:val="00345062"/>
    <w:rsid w:val="00351E4B"/>
    <w:rsid w:val="0035468D"/>
    <w:rsid w:val="0035554A"/>
    <w:rsid w:val="00356833"/>
    <w:rsid w:val="0035705B"/>
    <w:rsid w:val="0036086D"/>
    <w:rsid w:val="0036192C"/>
    <w:rsid w:val="00361FCD"/>
    <w:rsid w:val="00362318"/>
    <w:rsid w:val="0036477B"/>
    <w:rsid w:val="00367E2A"/>
    <w:rsid w:val="003700A2"/>
    <w:rsid w:val="00371663"/>
    <w:rsid w:val="003723E9"/>
    <w:rsid w:val="00373C65"/>
    <w:rsid w:val="00375B9E"/>
    <w:rsid w:val="00376342"/>
    <w:rsid w:val="003809CD"/>
    <w:rsid w:val="00380E68"/>
    <w:rsid w:val="00382870"/>
    <w:rsid w:val="0038588E"/>
    <w:rsid w:val="003902EE"/>
    <w:rsid w:val="00391678"/>
    <w:rsid w:val="003922F5"/>
    <w:rsid w:val="0039407B"/>
    <w:rsid w:val="0039479D"/>
    <w:rsid w:val="00394DBC"/>
    <w:rsid w:val="00395047"/>
    <w:rsid w:val="0039570B"/>
    <w:rsid w:val="00395A60"/>
    <w:rsid w:val="0039697B"/>
    <w:rsid w:val="003A0004"/>
    <w:rsid w:val="003A13E8"/>
    <w:rsid w:val="003A22C1"/>
    <w:rsid w:val="003A2E42"/>
    <w:rsid w:val="003A3118"/>
    <w:rsid w:val="003A4D98"/>
    <w:rsid w:val="003A5CB1"/>
    <w:rsid w:val="003A6570"/>
    <w:rsid w:val="003A6A24"/>
    <w:rsid w:val="003B0B3F"/>
    <w:rsid w:val="003B0DF0"/>
    <w:rsid w:val="003B28F8"/>
    <w:rsid w:val="003C0400"/>
    <w:rsid w:val="003C18BA"/>
    <w:rsid w:val="003C4D46"/>
    <w:rsid w:val="003C5F92"/>
    <w:rsid w:val="003C71D2"/>
    <w:rsid w:val="003D04AC"/>
    <w:rsid w:val="003D05A9"/>
    <w:rsid w:val="003D093D"/>
    <w:rsid w:val="003D1B8A"/>
    <w:rsid w:val="003D5547"/>
    <w:rsid w:val="003D576D"/>
    <w:rsid w:val="003D7660"/>
    <w:rsid w:val="003D7BFB"/>
    <w:rsid w:val="003E0FD8"/>
    <w:rsid w:val="003E1332"/>
    <w:rsid w:val="003E4148"/>
    <w:rsid w:val="003E5094"/>
    <w:rsid w:val="003E5E93"/>
    <w:rsid w:val="003F21C9"/>
    <w:rsid w:val="003F2C09"/>
    <w:rsid w:val="00400202"/>
    <w:rsid w:val="004010DA"/>
    <w:rsid w:val="0040114C"/>
    <w:rsid w:val="004064C9"/>
    <w:rsid w:val="0040778F"/>
    <w:rsid w:val="00412266"/>
    <w:rsid w:val="004128B9"/>
    <w:rsid w:val="00413C12"/>
    <w:rsid w:val="004152D6"/>
    <w:rsid w:val="0041624E"/>
    <w:rsid w:val="004166AB"/>
    <w:rsid w:val="0042101E"/>
    <w:rsid w:val="00421F70"/>
    <w:rsid w:val="004279C8"/>
    <w:rsid w:val="00427A71"/>
    <w:rsid w:val="00431B92"/>
    <w:rsid w:val="0043203D"/>
    <w:rsid w:val="0043264A"/>
    <w:rsid w:val="00432ED2"/>
    <w:rsid w:val="00433954"/>
    <w:rsid w:val="004353EA"/>
    <w:rsid w:val="00437087"/>
    <w:rsid w:val="00441B52"/>
    <w:rsid w:val="00442BDD"/>
    <w:rsid w:val="004438CE"/>
    <w:rsid w:val="00443B49"/>
    <w:rsid w:val="00443B66"/>
    <w:rsid w:val="004451B9"/>
    <w:rsid w:val="0044564E"/>
    <w:rsid w:val="00447FD7"/>
    <w:rsid w:val="00453105"/>
    <w:rsid w:val="00453822"/>
    <w:rsid w:val="00453CE2"/>
    <w:rsid w:val="00454FAE"/>
    <w:rsid w:val="0045555D"/>
    <w:rsid w:val="00456D7B"/>
    <w:rsid w:val="00457176"/>
    <w:rsid w:val="00457472"/>
    <w:rsid w:val="00457F10"/>
    <w:rsid w:val="0046380A"/>
    <w:rsid w:val="00471030"/>
    <w:rsid w:val="00476E7F"/>
    <w:rsid w:val="00477C80"/>
    <w:rsid w:val="00480DBB"/>
    <w:rsid w:val="004813AC"/>
    <w:rsid w:val="00485235"/>
    <w:rsid w:val="00486B17"/>
    <w:rsid w:val="00486E2D"/>
    <w:rsid w:val="00490466"/>
    <w:rsid w:val="004917E6"/>
    <w:rsid w:val="00491EC8"/>
    <w:rsid w:val="00492211"/>
    <w:rsid w:val="00494FD7"/>
    <w:rsid w:val="00497A6C"/>
    <w:rsid w:val="004A06D1"/>
    <w:rsid w:val="004A4046"/>
    <w:rsid w:val="004A4547"/>
    <w:rsid w:val="004A4A2A"/>
    <w:rsid w:val="004A651D"/>
    <w:rsid w:val="004B06BA"/>
    <w:rsid w:val="004B1156"/>
    <w:rsid w:val="004B2CAA"/>
    <w:rsid w:val="004B4134"/>
    <w:rsid w:val="004B50A5"/>
    <w:rsid w:val="004B6268"/>
    <w:rsid w:val="004B627A"/>
    <w:rsid w:val="004C0928"/>
    <w:rsid w:val="004C15B9"/>
    <w:rsid w:val="004C21FD"/>
    <w:rsid w:val="004C3537"/>
    <w:rsid w:val="004C4D59"/>
    <w:rsid w:val="004D0948"/>
    <w:rsid w:val="004D0D49"/>
    <w:rsid w:val="004D1F9B"/>
    <w:rsid w:val="004D2C74"/>
    <w:rsid w:val="004D30A7"/>
    <w:rsid w:val="004D6B41"/>
    <w:rsid w:val="004E1A3E"/>
    <w:rsid w:val="004E1A7F"/>
    <w:rsid w:val="004E2350"/>
    <w:rsid w:val="004E2429"/>
    <w:rsid w:val="004E2E72"/>
    <w:rsid w:val="004E3242"/>
    <w:rsid w:val="004E391C"/>
    <w:rsid w:val="004E3962"/>
    <w:rsid w:val="004E7645"/>
    <w:rsid w:val="004F101A"/>
    <w:rsid w:val="004F1B05"/>
    <w:rsid w:val="004F1B41"/>
    <w:rsid w:val="004F468C"/>
    <w:rsid w:val="004F5E5E"/>
    <w:rsid w:val="004F7AC5"/>
    <w:rsid w:val="004F7BAB"/>
    <w:rsid w:val="0050066B"/>
    <w:rsid w:val="00500943"/>
    <w:rsid w:val="005009C4"/>
    <w:rsid w:val="00500B89"/>
    <w:rsid w:val="00502799"/>
    <w:rsid w:val="005041FF"/>
    <w:rsid w:val="005063A0"/>
    <w:rsid w:val="005069F8"/>
    <w:rsid w:val="00506D40"/>
    <w:rsid w:val="00511B7F"/>
    <w:rsid w:val="00511C40"/>
    <w:rsid w:val="0051497B"/>
    <w:rsid w:val="00515A79"/>
    <w:rsid w:val="005167CC"/>
    <w:rsid w:val="00522C9E"/>
    <w:rsid w:val="00522FC5"/>
    <w:rsid w:val="005234DC"/>
    <w:rsid w:val="00526D55"/>
    <w:rsid w:val="0053063A"/>
    <w:rsid w:val="005308F0"/>
    <w:rsid w:val="005323A5"/>
    <w:rsid w:val="00533CCA"/>
    <w:rsid w:val="00533DBD"/>
    <w:rsid w:val="0053549D"/>
    <w:rsid w:val="00535AFD"/>
    <w:rsid w:val="005361F1"/>
    <w:rsid w:val="00536316"/>
    <w:rsid w:val="00536810"/>
    <w:rsid w:val="00537CE7"/>
    <w:rsid w:val="005412BF"/>
    <w:rsid w:val="00541A18"/>
    <w:rsid w:val="0054307D"/>
    <w:rsid w:val="00543397"/>
    <w:rsid w:val="00544712"/>
    <w:rsid w:val="00545343"/>
    <w:rsid w:val="00545C01"/>
    <w:rsid w:val="00546922"/>
    <w:rsid w:val="00550DCB"/>
    <w:rsid w:val="00552D34"/>
    <w:rsid w:val="005620F5"/>
    <w:rsid w:val="00562DA6"/>
    <w:rsid w:val="00563FA2"/>
    <w:rsid w:val="00563FB2"/>
    <w:rsid w:val="00564CE2"/>
    <w:rsid w:val="005655A2"/>
    <w:rsid w:val="005746B0"/>
    <w:rsid w:val="00574E26"/>
    <w:rsid w:val="00580A33"/>
    <w:rsid w:val="005811B6"/>
    <w:rsid w:val="00581BD5"/>
    <w:rsid w:val="00587472"/>
    <w:rsid w:val="00587A2A"/>
    <w:rsid w:val="00592632"/>
    <w:rsid w:val="0059275D"/>
    <w:rsid w:val="00592D26"/>
    <w:rsid w:val="005935B0"/>
    <w:rsid w:val="00594E7C"/>
    <w:rsid w:val="00595A6F"/>
    <w:rsid w:val="0059674C"/>
    <w:rsid w:val="005A14BA"/>
    <w:rsid w:val="005A26BE"/>
    <w:rsid w:val="005A54E7"/>
    <w:rsid w:val="005A68C9"/>
    <w:rsid w:val="005A73F7"/>
    <w:rsid w:val="005B2CAA"/>
    <w:rsid w:val="005B5439"/>
    <w:rsid w:val="005B6F02"/>
    <w:rsid w:val="005C0F53"/>
    <w:rsid w:val="005C257F"/>
    <w:rsid w:val="005C343A"/>
    <w:rsid w:val="005C4812"/>
    <w:rsid w:val="005C74A2"/>
    <w:rsid w:val="005D29E5"/>
    <w:rsid w:val="005D2A3D"/>
    <w:rsid w:val="005D3849"/>
    <w:rsid w:val="005D3EB4"/>
    <w:rsid w:val="005D7BB9"/>
    <w:rsid w:val="005E0585"/>
    <w:rsid w:val="005E082A"/>
    <w:rsid w:val="005E15BD"/>
    <w:rsid w:val="005E1618"/>
    <w:rsid w:val="005E2594"/>
    <w:rsid w:val="005E451C"/>
    <w:rsid w:val="005E5953"/>
    <w:rsid w:val="005F0296"/>
    <w:rsid w:val="005F3410"/>
    <w:rsid w:val="005F366B"/>
    <w:rsid w:val="005F524C"/>
    <w:rsid w:val="005F53FC"/>
    <w:rsid w:val="005F5DF3"/>
    <w:rsid w:val="005F6495"/>
    <w:rsid w:val="005F689F"/>
    <w:rsid w:val="00600A56"/>
    <w:rsid w:val="006018BA"/>
    <w:rsid w:val="006018C1"/>
    <w:rsid w:val="00601AED"/>
    <w:rsid w:val="00602A3D"/>
    <w:rsid w:val="00604BC3"/>
    <w:rsid w:val="0060783F"/>
    <w:rsid w:val="00610301"/>
    <w:rsid w:val="00610523"/>
    <w:rsid w:val="00611E73"/>
    <w:rsid w:val="006123B1"/>
    <w:rsid w:val="00613D37"/>
    <w:rsid w:val="00613F6D"/>
    <w:rsid w:val="006147F6"/>
    <w:rsid w:val="00615CD1"/>
    <w:rsid w:val="006175F5"/>
    <w:rsid w:val="00621CB2"/>
    <w:rsid w:val="00621CBA"/>
    <w:rsid w:val="006243C1"/>
    <w:rsid w:val="006259AD"/>
    <w:rsid w:val="00631308"/>
    <w:rsid w:val="00632F42"/>
    <w:rsid w:val="0063344F"/>
    <w:rsid w:val="00633843"/>
    <w:rsid w:val="00633AB3"/>
    <w:rsid w:val="0063483F"/>
    <w:rsid w:val="006404C4"/>
    <w:rsid w:val="00641C25"/>
    <w:rsid w:val="00642A5C"/>
    <w:rsid w:val="006440F3"/>
    <w:rsid w:val="00644181"/>
    <w:rsid w:val="00646EF9"/>
    <w:rsid w:val="00647076"/>
    <w:rsid w:val="0064740E"/>
    <w:rsid w:val="00647B33"/>
    <w:rsid w:val="00650628"/>
    <w:rsid w:val="00652296"/>
    <w:rsid w:val="00654CE1"/>
    <w:rsid w:val="00657B4B"/>
    <w:rsid w:val="006600DE"/>
    <w:rsid w:val="00661D2A"/>
    <w:rsid w:val="00662D73"/>
    <w:rsid w:val="00663335"/>
    <w:rsid w:val="00663AF9"/>
    <w:rsid w:val="0066419E"/>
    <w:rsid w:val="00664599"/>
    <w:rsid w:val="00671810"/>
    <w:rsid w:val="00671AF8"/>
    <w:rsid w:val="00671F6D"/>
    <w:rsid w:val="00672604"/>
    <w:rsid w:val="006726C4"/>
    <w:rsid w:val="0067390E"/>
    <w:rsid w:val="006757C6"/>
    <w:rsid w:val="00676803"/>
    <w:rsid w:val="00676E7D"/>
    <w:rsid w:val="00680823"/>
    <w:rsid w:val="0068178C"/>
    <w:rsid w:val="00681A5B"/>
    <w:rsid w:val="006829B9"/>
    <w:rsid w:val="0068347A"/>
    <w:rsid w:val="00685609"/>
    <w:rsid w:val="006878E6"/>
    <w:rsid w:val="0069061E"/>
    <w:rsid w:val="00693DEA"/>
    <w:rsid w:val="00694DB3"/>
    <w:rsid w:val="00695C87"/>
    <w:rsid w:val="006A11A1"/>
    <w:rsid w:val="006A5782"/>
    <w:rsid w:val="006A7296"/>
    <w:rsid w:val="006B1557"/>
    <w:rsid w:val="006B26FB"/>
    <w:rsid w:val="006B3417"/>
    <w:rsid w:val="006B4934"/>
    <w:rsid w:val="006B4E99"/>
    <w:rsid w:val="006B618F"/>
    <w:rsid w:val="006B6AA4"/>
    <w:rsid w:val="006C0154"/>
    <w:rsid w:val="006C158E"/>
    <w:rsid w:val="006C2CBF"/>
    <w:rsid w:val="006C35F4"/>
    <w:rsid w:val="006C3708"/>
    <w:rsid w:val="006C3C54"/>
    <w:rsid w:val="006C51B2"/>
    <w:rsid w:val="006C610B"/>
    <w:rsid w:val="006D011E"/>
    <w:rsid w:val="006D0BDC"/>
    <w:rsid w:val="006D3A1E"/>
    <w:rsid w:val="006D5817"/>
    <w:rsid w:val="006D66A7"/>
    <w:rsid w:val="006E1BF9"/>
    <w:rsid w:val="006E2F39"/>
    <w:rsid w:val="006E3954"/>
    <w:rsid w:val="006E7315"/>
    <w:rsid w:val="006E7B9F"/>
    <w:rsid w:val="006F08AB"/>
    <w:rsid w:val="006F16B7"/>
    <w:rsid w:val="006F1C9F"/>
    <w:rsid w:val="006F373D"/>
    <w:rsid w:val="006F37FA"/>
    <w:rsid w:val="006F3BA8"/>
    <w:rsid w:val="006F3BD2"/>
    <w:rsid w:val="006F6DFA"/>
    <w:rsid w:val="006F7BC0"/>
    <w:rsid w:val="00702667"/>
    <w:rsid w:val="00702A34"/>
    <w:rsid w:val="007033D9"/>
    <w:rsid w:val="00710B83"/>
    <w:rsid w:val="00713A2D"/>
    <w:rsid w:val="0071452C"/>
    <w:rsid w:val="007146DA"/>
    <w:rsid w:val="00714A74"/>
    <w:rsid w:val="0071537F"/>
    <w:rsid w:val="00715E83"/>
    <w:rsid w:val="00716DC7"/>
    <w:rsid w:val="00716FB9"/>
    <w:rsid w:val="007173D6"/>
    <w:rsid w:val="00717ABA"/>
    <w:rsid w:val="00720A69"/>
    <w:rsid w:val="00721704"/>
    <w:rsid w:val="00727B95"/>
    <w:rsid w:val="0073025C"/>
    <w:rsid w:val="00731132"/>
    <w:rsid w:val="00731BDD"/>
    <w:rsid w:val="007331EA"/>
    <w:rsid w:val="007342EE"/>
    <w:rsid w:val="0074453A"/>
    <w:rsid w:val="00744DB6"/>
    <w:rsid w:val="007454B1"/>
    <w:rsid w:val="00745757"/>
    <w:rsid w:val="00746D95"/>
    <w:rsid w:val="00746E38"/>
    <w:rsid w:val="00750161"/>
    <w:rsid w:val="007503A6"/>
    <w:rsid w:val="0075046D"/>
    <w:rsid w:val="00751371"/>
    <w:rsid w:val="00751C83"/>
    <w:rsid w:val="007537DA"/>
    <w:rsid w:val="00753C29"/>
    <w:rsid w:val="00754BF3"/>
    <w:rsid w:val="00755CA3"/>
    <w:rsid w:val="00755E13"/>
    <w:rsid w:val="00756455"/>
    <w:rsid w:val="007600C3"/>
    <w:rsid w:val="00763DA3"/>
    <w:rsid w:val="007641E5"/>
    <w:rsid w:val="00770D50"/>
    <w:rsid w:val="00772795"/>
    <w:rsid w:val="0077368F"/>
    <w:rsid w:val="007740AA"/>
    <w:rsid w:val="007744FB"/>
    <w:rsid w:val="007773A1"/>
    <w:rsid w:val="00780159"/>
    <w:rsid w:val="00780939"/>
    <w:rsid w:val="007818B5"/>
    <w:rsid w:val="00781BEC"/>
    <w:rsid w:val="0078495C"/>
    <w:rsid w:val="007858B4"/>
    <w:rsid w:val="007904A7"/>
    <w:rsid w:val="0079292D"/>
    <w:rsid w:val="0079311B"/>
    <w:rsid w:val="007937D0"/>
    <w:rsid w:val="00795F51"/>
    <w:rsid w:val="007961EC"/>
    <w:rsid w:val="00796508"/>
    <w:rsid w:val="00797FAB"/>
    <w:rsid w:val="007A06F8"/>
    <w:rsid w:val="007A0828"/>
    <w:rsid w:val="007A10E2"/>
    <w:rsid w:val="007A118A"/>
    <w:rsid w:val="007A2964"/>
    <w:rsid w:val="007A5CF9"/>
    <w:rsid w:val="007A6A1A"/>
    <w:rsid w:val="007A7110"/>
    <w:rsid w:val="007B22E2"/>
    <w:rsid w:val="007B2A27"/>
    <w:rsid w:val="007B6C79"/>
    <w:rsid w:val="007C0243"/>
    <w:rsid w:val="007C2C15"/>
    <w:rsid w:val="007C3E52"/>
    <w:rsid w:val="007C5503"/>
    <w:rsid w:val="007C63D4"/>
    <w:rsid w:val="007D3E82"/>
    <w:rsid w:val="007E01D6"/>
    <w:rsid w:val="007E11F0"/>
    <w:rsid w:val="007E3568"/>
    <w:rsid w:val="007E46A3"/>
    <w:rsid w:val="007F2883"/>
    <w:rsid w:val="007F2B69"/>
    <w:rsid w:val="007F4203"/>
    <w:rsid w:val="008004D8"/>
    <w:rsid w:val="00801D3D"/>
    <w:rsid w:val="00802165"/>
    <w:rsid w:val="00803293"/>
    <w:rsid w:val="00803837"/>
    <w:rsid w:val="00803838"/>
    <w:rsid w:val="00803D25"/>
    <w:rsid w:val="00803E25"/>
    <w:rsid w:val="008049F6"/>
    <w:rsid w:val="00804E41"/>
    <w:rsid w:val="00805D39"/>
    <w:rsid w:val="00810723"/>
    <w:rsid w:val="008118B2"/>
    <w:rsid w:val="00812B9B"/>
    <w:rsid w:val="0081330C"/>
    <w:rsid w:val="008144D6"/>
    <w:rsid w:val="00821294"/>
    <w:rsid w:val="008228A3"/>
    <w:rsid w:val="00824B1B"/>
    <w:rsid w:val="00825B85"/>
    <w:rsid w:val="00827AED"/>
    <w:rsid w:val="00827DBF"/>
    <w:rsid w:val="0083082B"/>
    <w:rsid w:val="008308DC"/>
    <w:rsid w:val="00831351"/>
    <w:rsid w:val="00832461"/>
    <w:rsid w:val="008347C9"/>
    <w:rsid w:val="0083584E"/>
    <w:rsid w:val="008371E4"/>
    <w:rsid w:val="008375B9"/>
    <w:rsid w:val="008379D4"/>
    <w:rsid w:val="00837AA5"/>
    <w:rsid w:val="008403A8"/>
    <w:rsid w:val="00841242"/>
    <w:rsid w:val="00841AE1"/>
    <w:rsid w:val="00842348"/>
    <w:rsid w:val="0084317C"/>
    <w:rsid w:val="008526AE"/>
    <w:rsid w:val="00853B4B"/>
    <w:rsid w:val="00854B8A"/>
    <w:rsid w:val="00854FAD"/>
    <w:rsid w:val="00856584"/>
    <w:rsid w:val="008570EF"/>
    <w:rsid w:val="00857138"/>
    <w:rsid w:val="00860CF6"/>
    <w:rsid w:val="00860D05"/>
    <w:rsid w:val="008625B0"/>
    <w:rsid w:val="00863179"/>
    <w:rsid w:val="0086605C"/>
    <w:rsid w:val="008665AC"/>
    <w:rsid w:val="00866A56"/>
    <w:rsid w:val="00866E9E"/>
    <w:rsid w:val="00867237"/>
    <w:rsid w:val="00870C85"/>
    <w:rsid w:val="00872557"/>
    <w:rsid w:val="008744EB"/>
    <w:rsid w:val="00874C26"/>
    <w:rsid w:val="00875846"/>
    <w:rsid w:val="00881AB0"/>
    <w:rsid w:val="00881B69"/>
    <w:rsid w:val="00883897"/>
    <w:rsid w:val="008838CB"/>
    <w:rsid w:val="0088415E"/>
    <w:rsid w:val="00884F3D"/>
    <w:rsid w:val="00885149"/>
    <w:rsid w:val="00885217"/>
    <w:rsid w:val="00885A5C"/>
    <w:rsid w:val="00885D8C"/>
    <w:rsid w:val="0088794E"/>
    <w:rsid w:val="00887D16"/>
    <w:rsid w:val="00890096"/>
    <w:rsid w:val="0089109A"/>
    <w:rsid w:val="0089145F"/>
    <w:rsid w:val="00893DF6"/>
    <w:rsid w:val="00894694"/>
    <w:rsid w:val="0089523D"/>
    <w:rsid w:val="00897813"/>
    <w:rsid w:val="008A1158"/>
    <w:rsid w:val="008A5FCF"/>
    <w:rsid w:val="008A7110"/>
    <w:rsid w:val="008A7207"/>
    <w:rsid w:val="008B1DD3"/>
    <w:rsid w:val="008B3414"/>
    <w:rsid w:val="008B42F1"/>
    <w:rsid w:val="008B69BC"/>
    <w:rsid w:val="008B7954"/>
    <w:rsid w:val="008D1A15"/>
    <w:rsid w:val="008D1DD0"/>
    <w:rsid w:val="008D3AFC"/>
    <w:rsid w:val="008D3D2A"/>
    <w:rsid w:val="008D4E3F"/>
    <w:rsid w:val="008D5109"/>
    <w:rsid w:val="008D5FE9"/>
    <w:rsid w:val="008D7A42"/>
    <w:rsid w:val="008D7F77"/>
    <w:rsid w:val="008E17D6"/>
    <w:rsid w:val="008E2EF4"/>
    <w:rsid w:val="008E2F3F"/>
    <w:rsid w:val="008E32B2"/>
    <w:rsid w:val="008E5CF7"/>
    <w:rsid w:val="008E6192"/>
    <w:rsid w:val="008E65D9"/>
    <w:rsid w:val="008E662D"/>
    <w:rsid w:val="008E6B5B"/>
    <w:rsid w:val="008F4228"/>
    <w:rsid w:val="008F44F3"/>
    <w:rsid w:val="008F4777"/>
    <w:rsid w:val="008F5366"/>
    <w:rsid w:val="008F6A99"/>
    <w:rsid w:val="008F6B96"/>
    <w:rsid w:val="008F71B8"/>
    <w:rsid w:val="008F737B"/>
    <w:rsid w:val="00900CB6"/>
    <w:rsid w:val="009017DE"/>
    <w:rsid w:val="0090201B"/>
    <w:rsid w:val="00906590"/>
    <w:rsid w:val="0091106E"/>
    <w:rsid w:val="0091551E"/>
    <w:rsid w:val="0091774A"/>
    <w:rsid w:val="00922201"/>
    <w:rsid w:val="009247B8"/>
    <w:rsid w:val="009255C6"/>
    <w:rsid w:val="00925907"/>
    <w:rsid w:val="009265EE"/>
    <w:rsid w:val="009266E0"/>
    <w:rsid w:val="00927EDF"/>
    <w:rsid w:val="00930656"/>
    <w:rsid w:val="0093092D"/>
    <w:rsid w:val="00930D3D"/>
    <w:rsid w:val="009320AA"/>
    <w:rsid w:val="00933305"/>
    <w:rsid w:val="00933775"/>
    <w:rsid w:val="009339D8"/>
    <w:rsid w:val="009352DC"/>
    <w:rsid w:val="009355E0"/>
    <w:rsid w:val="00937D9F"/>
    <w:rsid w:val="00940532"/>
    <w:rsid w:val="009417D0"/>
    <w:rsid w:val="00941F7C"/>
    <w:rsid w:val="00945F8C"/>
    <w:rsid w:val="00945FD1"/>
    <w:rsid w:val="0094649A"/>
    <w:rsid w:val="00947E03"/>
    <w:rsid w:val="009514D6"/>
    <w:rsid w:val="00951BE3"/>
    <w:rsid w:val="00951D29"/>
    <w:rsid w:val="00952F5F"/>
    <w:rsid w:val="00953F37"/>
    <w:rsid w:val="00957580"/>
    <w:rsid w:val="009607C3"/>
    <w:rsid w:val="009609AA"/>
    <w:rsid w:val="00961B9E"/>
    <w:rsid w:val="00961E0C"/>
    <w:rsid w:val="0096428D"/>
    <w:rsid w:val="00965195"/>
    <w:rsid w:val="00965802"/>
    <w:rsid w:val="00965D86"/>
    <w:rsid w:val="00967AA4"/>
    <w:rsid w:val="009702B5"/>
    <w:rsid w:val="00971721"/>
    <w:rsid w:val="00974DA4"/>
    <w:rsid w:val="00975C0E"/>
    <w:rsid w:val="00983112"/>
    <w:rsid w:val="0098564B"/>
    <w:rsid w:val="00986404"/>
    <w:rsid w:val="009870F6"/>
    <w:rsid w:val="00987BA6"/>
    <w:rsid w:val="00991701"/>
    <w:rsid w:val="00991824"/>
    <w:rsid w:val="00991CE9"/>
    <w:rsid w:val="00993F4F"/>
    <w:rsid w:val="00994AD5"/>
    <w:rsid w:val="009951FF"/>
    <w:rsid w:val="009975F1"/>
    <w:rsid w:val="009A094D"/>
    <w:rsid w:val="009A296B"/>
    <w:rsid w:val="009A4487"/>
    <w:rsid w:val="009A5A4A"/>
    <w:rsid w:val="009B07D0"/>
    <w:rsid w:val="009B2146"/>
    <w:rsid w:val="009B27C7"/>
    <w:rsid w:val="009B2C7E"/>
    <w:rsid w:val="009B339F"/>
    <w:rsid w:val="009B3B29"/>
    <w:rsid w:val="009B5503"/>
    <w:rsid w:val="009B57B1"/>
    <w:rsid w:val="009B5AAE"/>
    <w:rsid w:val="009B7F3F"/>
    <w:rsid w:val="009C2B78"/>
    <w:rsid w:val="009C348D"/>
    <w:rsid w:val="009C53D4"/>
    <w:rsid w:val="009C5729"/>
    <w:rsid w:val="009C57C2"/>
    <w:rsid w:val="009C57E0"/>
    <w:rsid w:val="009C7D13"/>
    <w:rsid w:val="009D1C5E"/>
    <w:rsid w:val="009D2CF4"/>
    <w:rsid w:val="009D321C"/>
    <w:rsid w:val="009D33E3"/>
    <w:rsid w:val="009D359B"/>
    <w:rsid w:val="009D618E"/>
    <w:rsid w:val="009E2A09"/>
    <w:rsid w:val="009E2A14"/>
    <w:rsid w:val="009E324F"/>
    <w:rsid w:val="009E37B7"/>
    <w:rsid w:val="009E4410"/>
    <w:rsid w:val="009E4AEF"/>
    <w:rsid w:val="009E505A"/>
    <w:rsid w:val="009E5AA8"/>
    <w:rsid w:val="009E7542"/>
    <w:rsid w:val="009F084A"/>
    <w:rsid w:val="009F23E3"/>
    <w:rsid w:val="009F7C27"/>
    <w:rsid w:val="00A02EDE"/>
    <w:rsid w:val="00A03A89"/>
    <w:rsid w:val="00A05552"/>
    <w:rsid w:val="00A062A4"/>
    <w:rsid w:val="00A07350"/>
    <w:rsid w:val="00A10C0B"/>
    <w:rsid w:val="00A10E3E"/>
    <w:rsid w:val="00A12906"/>
    <w:rsid w:val="00A13638"/>
    <w:rsid w:val="00A13DA2"/>
    <w:rsid w:val="00A145A3"/>
    <w:rsid w:val="00A17D6C"/>
    <w:rsid w:val="00A2021C"/>
    <w:rsid w:val="00A20DA8"/>
    <w:rsid w:val="00A216D4"/>
    <w:rsid w:val="00A2348E"/>
    <w:rsid w:val="00A24237"/>
    <w:rsid w:val="00A3079A"/>
    <w:rsid w:val="00A362BE"/>
    <w:rsid w:val="00A41302"/>
    <w:rsid w:val="00A414F1"/>
    <w:rsid w:val="00A41A52"/>
    <w:rsid w:val="00A446E4"/>
    <w:rsid w:val="00A46C9D"/>
    <w:rsid w:val="00A47E10"/>
    <w:rsid w:val="00A51CA4"/>
    <w:rsid w:val="00A531A0"/>
    <w:rsid w:val="00A54F07"/>
    <w:rsid w:val="00A55546"/>
    <w:rsid w:val="00A55E1C"/>
    <w:rsid w:val="00A57F34"/>
    <w:rsid w:val="00A6002B"/>
    <w:rsid w:val="00A61F29"/>
    <w:rsid w:val="00A62786"/>
    <w:rsid w:val="00A6390F"/>
    <w:rsid w:val="00A64D93"/>
    <w:rsid w:val="00A67BBC"/>
    <w:rsid w:val="00A70E74"/>
    <w:rsid w:val="00A71120"/>
    <w:rsid w:val="00A74B24"/>
    <w:rsid w:val="00A8041A"/>
    <w:rsid w:val="00A8053C"/>
    <w:rsid w:val="00A811A0"/>
    <w:rsid w:val="00A81DE8"/>
    <w:rsid w:val="00A82AD4"/>
    <w:rsid w:val="00A835BD"/>
    <w:rsid w:val="00A83B3A"/>
    <w:rsid w:val="00A87648"/>
    <w:rsid w:val="00A91584"/>
    <w:rsid w:val="00A91669"/>
    <w:rsid w:val="00A93B72"/>
    <w:rsid w:val="00A95B34"/>
    <w:rsid w:val="00A97AC0"/>
    <w:rsid w:val="00A97BA6"/>
    <w:rsid w:val="00AA0285"/>
    <w:rsid w:val="00AA2604"/>
    <w:rsid w:val="00AA2D78"/>
    <w:rsid w:val="00AA648C"/>
    <w:rsid w:val="00AB6B26"/>
    <w:rsid w:val="00AB75D6"/>
    <w:rsid w:val="00AB7A29"/>
    <w:rsid w:val="00AB7CDF"/>
    <w:rsid w:val="00AC0DDC"/>
    <w:rsid w:val="00AC157E"/>
    <w:rsid w:val="00AC2025"/>
    <w:rsid w:val="00AC31E7"/>
    <w:rsid w:val="00AC35E2"/>
    <w:rsid w:val="00AC4614"/>
    <w:rsid w:val="00AC4ADC"/>
    <w:rsid w:val="00AC51BF"/>
    <w:rsid w:val="00AC533A"/>
    <w:rsid w:val="00AC5FC7"/>
    <w:rsid w:val="00AD31D9"/>
    <w:rsid w:val="00AD4836"/>
    <w:rsid w:val="00AD51E9"/>
    <w:rsid w:val="00AD5596"/>
    <w:rsid w:val="00AD75F8"/>
    <w:rsid w:val="00AE2188"/>
    <w:rsid w:val="00AE3082"/>
    <w:rsid w:val="00AE3930"/>
    <w:rsid w:val="00AE4253"/>
    <w:rsid w:val="00AE5E58"/>
    <w:rsid w:val="00AE7269"/>
    <w:rsid w:val="00AF1211"/>
    <w:rsid w:val="00AF5191"/>
    <w:rsid w:val="00AF5BE9"/>
    <w:rsid w:val="00B003DC"/>
    <w:rsid w:val="00B03414"/>
    <w:rsid w:val="00B03A3C"/>
    <w:rsid w:val="00B045FB"/>
    <w:rsid w:val="00B110BB"/>
    <w:rsid w:val="00B123E4"/>
    <w:rsid w:val="00B12C82"/>
    <w:rsid w:val="00B136D4"/>
    <w:rsid w:val="00B16D48"/>
    <w:rsid w:val="00B171BA"/>
    <w:rsid w:val="00B17765"/>
    <w:rsid w:val="00B20F2C"/>
    <w:rsid w:val="00B2143B"/>
    <w:rsid w:val="00B21F3C"/>
    <w:rsid w:val="00B236D2"/>
    <w:rsid w:val="00B23DD2"/>
    <w:rsid w:val="00B24157"/>
    <w:rsid w:val="00B2655E"/>
    <w:rsid w:val="00B2715F"/>
    <w:rsid w:val="00B2760D"/>
    <w:rsid w:val="00B30F08"/>
    <w:rsid w:val="00B31947"/>
    <w:rsid w:val="00B33084"/>
    <w:rsid w:val="00B331AA"/>
    <w:rsid w:val="00B34C89"/>
    <w:rsid w:val="00B35786"/>
    <w:rsid w:val="00B3705D"/>
    <w:rsid w:val="00B378F9"/>
    <w:rsid w:val="00B37A61"/>
    <w:rsid w:val="00B40956"/>
    <w:rsid w:val="00B438CF"/>
    <w:rsid w:val="00B43C21"/>
    <w:rsid w:val="00B4470A"/>
    <w:rsid w:val="00B50A4F"/>
    <w:rsid w:val="00B53A24"/>
    <w:rsid w:val="00B54F4D"/>
    <w:rsid w:val="00B55D5C"/>
    <w:rsid w:val="00B57BA8"/>
    <w:rsid w:val="00B57DAB"/>
    <w:rsid w:val="00B6008F"/>
    <w:rsid w:val="00B61D25"/>
    <w:rsid w:val="00B628BC"/>
    <w:rsid w:val="00B63AEC"/>
    <w:rsid w:val="00B63C19"/>
    <w:rsid w:val="00B6443E"/>
    <w:rsid w:val="00B6715F"/>
    <w:rsid w:val="00B713B7"/>
    <w:rsid w:val="00B72A99"/>
    <w:rsid w:val="00B74A8C"/>
    <w:rsid w:val="00B754CB"/>
    <w:rsid w:val="00B7662B"/>
    <w:rsid w:val="00B773A4"/>
    <w:rsid w:val="00B858A0"/>
    <w:rsid w:val="00B86E37"/>
    <w:rsid w:val="00B87150"/>
    <w:rsid w:val="00B87761"/>
    <w:rsid w:val="00B91742"/>
    <w:rsid w:val="00B91A3D"/>
    <w:rsid w:val="00B9745E"/>
    <w:rsid w:val="00B97694"/>
    <w:rsid w:val="00BA0AC5"/>
    <w:rsid w:val="00BA0E51"/>
    <w:rsid w:val="00BA168A"/>
    <w:rsid w:val="00BA34FD"/>
    <w:rsid w:val="00BA473C"/>
    <w:rsid w:val="00BA5DB0"/>
    <w:rsid w:val="00BA690E"/>
    <w:rsid w:val="00BA7599"/>
    <w:rsid w:val="00BA7A6C"/>
    <w:rsid w:val="00BB0315"/>
    <w:rsid w:val="00BB31AB"/>
    <w:rsid w:val="00BB5331"/>
    <w:rsid w:val="00BB60E7"/>
    <w:rsid w:val="00BB6DF1"/>
    <w:rsid w:val="00BC00F8"/>
    <w:rsid w:val="00BC149B"/>
    <w:rsid w:val="00BC16A3"/>
    <w:rsid w:val="00BC2B16"/>
    <w:rsid w:val="00BC3557"/>
    <w:rsid w:val="00BC4344"/>
    <w:rsid w:val="00BC484D"/>
    <w:rsid w:val="00BC56BD"/>
    <w:rsid w:val="00BC6D58"/>
    <w:rsid w:val="00BD2976"/>
    <w:rsid w:val="00BD34F3"/>
    <w:rsid w:val="00BD40B4"/>
    <w:rsid w:val="00BD4A5A"/>
    <w:rsid w:val="00BE1E45"/>
    <w:rsid w:val="00BE3E82"/>
    <w:rsid w:val="00BE5BA3"/>
    <w:rsid w:val="00BE6507"/>
    <w:rsid w:val="00BE6766"/>
    <w:rsid w:val="00BE6CDD"/>
    <w:rsid w:val="00BE7597"/>
    <w:rsid w:val="00BF05FD"/>
    <w:rsid w:val="00BF0D25"/>
    <w:rsid w:val="00BF1478"/>
    <w:rsid w:val="00BF1880"/>
    <w:rsid w:val="00BF3026"/>
    <w:rsid w:val="00BF3A2A"/>
    <w:rsid w:val="00BF4CE1"/>
    <w:rsid w:val="00C0033B"/>
    <w:rsid w:val="00C01865"/>
    <w:rsid w:val="00C0212D"/>
    <w:rsid w:val="00C02C44"/>
    <w:rsid w:val="00C047DC"/>
    <w:rsid w:val="00C056FB"/>
    <w:rsid w:val="00C05788"/>
    <w:rsid w:val="00C106C0"/>
    <w:rsid w:val="00C12301"/>
    <w:rsid w:val="00C1379E"/>
    <w:rsid w:val="00C14B68"/>
    <w:rsid w:val="00C21687"/>
    <w:rsid w:val="00C224F6"/>
    <w:rsid w:val="00C237B0"/>
    <w:rsid w:val="00C24025"/>
    <w:rsid w:val="00C243CA"/>
    <w:rsid w:val="00C24C5E"/>
    <w:rsid w:val="00C24D8D"/>
    <w:rsid w:val="00C26495"/>
    <w:rsid w:val="00C34FE8"/>
    <w:rsid w:val="00C37247"/>
    <w:rsid w:val="00C4049D"/>
    <w:rsid w:val="00C4153C"/>
    <w:rsid w:val="00C41781"/>
    <w:rsid w:val="00C4579D"/>
    <w:rsid w:val="00C46600"/>
    <w:rsid w:val="00C47009"/>
    <w:rsid w:val="00C47614"/>
    <w:rsid w:val="00C5092F"/>
    <w:rsid w:val="00C510BD"/>
    <w:rsid w:val="00C514CD"/>
    <w:rsid w:val="00C526BF"/>
    <w:rsid w:val="00C54A09"/>
    <w:rsid w:val="00C5712C"/>
    <w:rsid w:val="00C57B2B"/>
    <w:rsid w:val="00C57DA2"/>
    <w:rsid w:val="00C62E68"/>
    <w:rsid w:val="00C64944"/>
    <w:rsid w:val="00C66D09"/>
    <w:rsid w:val="00C70610"/>
    <w:rsid w:val="00C71561"/>
    <w:rsid w:val="00C71C0E"/>
    <w:rsid w:val="00C72911"/>
    <w:rsid w:val="00C72AB4"/>
    <w:rsid w:val="00C72DFD"/>
    <w:rsid w:val="00C74BC5"/>
    <w:rsid w:val="00C768CB"/>
    <w:rsid w:val="00C76D54"/>
    <w:rsid w:val="00C80AA8"/>
    <w:rsid w:val="00C81025"/>
    <w:rsid w:val="00C81C83"/>
    <w:rsid w:val="00C82DEC"/>
    <w:rsid w:val="00C83100"/>
    <w:rsid w:val="00C90C1D"/>
    <w:rsid w:val="00C92ACD"/>
    <w:rsid w:val="00C939BD"/>
    <w:rsid w:val="00C94B38"/>
    <w:rsid w:val="00CA08FB"/>
    <w:rsid w:val="00CA1A8D"/>
    <w:rsid w:val="00CA6708"/>
    <w:rsid w:val="00CA6E11"/>
    <w:rsid w:val="00CA75E3"/>
    <w:rsid w:val="00CB4C29"/>
    <w:rsid w:val="00CB5F43"/>
    <w:rsid w:val="00CC01BA"/>
    <w:rsid w:val="00CC3088"/>
    <w:rsid w:val="00CC3E62"/>
    <w:rsid w:val="00CC457E"/>
    <w:rsid w:val="00CD1886"/>
    <w:rsid w:val="00CD5F56"/>
    <w:rsid w:val="00CD7F12"/>
    <w:rsid w:val="00CE110D"/>
    <w:rsid w:val="00CE1170"/>
    <w:rsid w:val="00CE14BB"/>
    <w:rsid w:val="00CE449A"/>
    <w:rsid w:val="00CE458D"/>
    <w:rsid w:val="00CF5671"/>
    <w:rsid w:val="00CF7BCB"/>
    <w:rsid w:val="00D0196D"/>
    <w:rsid w:val="00D02D2A"/>
    <w:rsid w:val="00D04DAB"/>
    <w:rsid w:val="00D05A7A"/>
    <w:rsid w:val="00D05EA1"/>
    <w:rsid w:val="00D1081F"/>
    <w:rsid w:val="00D118C4"/>
    <w:rsid w:val="00D11FD5"/>
    <w:rsid w:val="00D13843"/>
    <w:rsid w:val="00D139D5"/>
    <w:rsid w:val="00D14060"/>
    <w:rsid w:val="00D141D4"/>
    <w:rsid w:val="00D1711D"/>
    <w:rsid w:val="00D210C2"/>
    <w:rsid w:val="00D21ED1"/>
    <w:rsid w:val="00D25565"/>
    <w:rsid w:val="00D27828"/>
    <w:rsid w:val="00D30B38"/>
    <w:rsid w:val="00D31F69"/>
    <w:rsid w:val="00D349E3"/>
    <w:rsid w:val="00D3662E"/>
    <w:rsid w:val="00D40D2A"/>
    <w:rsid w:val="00D422C7"/>
    <w:rsid w:val="00D4339D"/>
    <w:rsid w:val="00D4486E"/>
    <w:rsid w:val="00D449FB"/>
    <w:rsid w:val="00D4533E"/>
    <w:rsid w:val="00D45D98"/>
    <w:rsid w:val="00D45E8E"/>
    <w:rsid w:val="00D4605A"/>
    <w:rsid w:val="00D46D34"/>
    <w:rsid w:val="00D5044F"/>
    <w:rsid w:val="00D50652"/>
    <w:rsid w:val="00D51A7C"/>
    <w:rsid w:val="00D53066"/>
    <w:rsid w:val="00D535DA"/>
    <w:rsid w:val="00D544D2"/>
    <w:rsid w:val="00D56C30"/>
    <w:rsid w:val="00D57A04"/>
    <w:rsid w:val="00D57D66"/>
    <w:rsid w:val="00D61B51"/>
    <w:rsid w:val="00D6474C"/>
    <w:rsid w:val="00D653D7"/>
    <w:rsid w:val="00D70E34"/>
    <w:rsid w:val="00D7297E"/>
    <w:rsid w:val="00D74C0E"/>
    <w:rsid w:val="00D756E3"/>
    <w:rsid w:val="00D769E2"/>
    <w:rsid w:val="00D76F72"/>
    <w:rsid w:val="00D776C3"/>
    <w:rsid w:val="00D80D65"/>
    <w:rsid w:val="00D823E0"/>
    <w:rsid w:val="00D8296F"/>
    <w:rsid w:val="00D8377B"/>
    <w:rsid w:val="00D83A79"/>
    <w:rsid w:val="00D84655"/>
    <w:rsid w:val="00D85F71"/>
    <w:rsid w:val="00D876C9"/>
    <w:rsid w:val="00D908DC"/>
    <w:rsid w:val="00D92105"/>
    <w:rsid w:val="00D95DB8"/>
    <w:rsid w:val="00D97994"/>
    <w:rsid w:val="00DA1695"/>
    <w:rsid w:val="00DA17EA"/>
    <w:rsid w:val="00DA1B72"/>
    <w:rsid w:val="00DA224A"/>
    <w:rsid w:val="00DA3EC0"/>
    <w:rsid w:val="00DA4A69"/>
    <w:rsid w:val="00DA56BC"/>
    <w:rsid w:val="00DA59E9"/>
    <w:rsid w:val="00DA61B5"/>
    <w:rsid w:val="00DA771E"/>
    <w:rsid w:val="00DB0450"/>
    <w:rsid w:val="00DB0D3C"/>
    <w:rsid w:val="00DB4146"/>
    <w:rsid w:val="00DB4A71"/>
    <w:rsid w:val="00DB4D8A"/>
    <w:rsid w:val="00DB7115"/>
    <w:rsid w:val="00DB734B"/>
    <w:rsid w:val="00DB78DD"/>
    <w:rsid w:val="00DB7BE8"/>
    <w:rsid w:val="00DC10BE"/>
    <w:rsid w:val="00DC1338"/>
    <w:rsid w:val="00DC13A9"/>
    <w:rsid w:val="00DC2555"/>
    <w:rsid w:val="00DC290F"/>
    <w:rsid w:val="00DC49E5"/>
    <w:rsid w:val="00DC4A59"/>
    <w:rsid w:val="00DC5E4A"/>
    <w:rsid w:val="00DC674C"/>
    <w:rsid w:val="00DC7DD3"/>
    <w:rsid w:val="00DC7FB4"/>
    <w:rsid w:val="00DD0DAA"/>
    <w:rsid w:val="00DD11A3"/>
    <w:rsid w:val="00DD2020"/>
    <w:rsid w:val="00DD3E6C"/>
    <w:rsid w:val="00DD4A0D"/>
    <w:rsid w:val="00DD5E12"/>
    <w:rsid w:val="00DD7FF3"/>
    <w:rsid w:val="00DE3F3A"/>
    <w:rsid w:val="00DE495A"/>
    <w:rsid w:val="00DE55D0"/>
    <w:rsid w:val="00DE5626"/>
    <w:rsid w:val="00DE712F"/>
    <w:rsid w:val="00DF0A6D"/>
    <w:rsid w:val="00DF10DE"/>
    <w:rsid w:val="00DF1486"/>
    <w:rsid w:val="00DF211F"/>
    <w:rsid w:val="00DF27F0"/>
    <w:rsid w:val="00DF5E11"/>
    <w:rsid w:val="00DF654E"/>
    <w:rsid w:val="00DF759F"/>
    <w:rsid w:val="00E00088"/>
    <w:rsid w:val="00E01578"/>
    <w:rsid w:val="00E031FA"/>
    <w:rsid w:val="00E038C1"/>
    <w:rsid w:val="00E04931"/>
    <w:rsid w:val="00E071A5"/>
    <w:rsid w:val="00E078CA"/>
    <w:rsid w:val="00E105F9"/>
    <w:rsid w:val="00E10A5B"/>
    <w:rsid w:val="00E1187F"/>
    <w:rsid w:val="00E132DB"/>
    <w:rsid w:val="00E13B0E"/>
    <w:rsid w:val="00E143FD"/>
    <w:rsid w:val="00E1592E"/>
    <w:rsid w:val="00E171DE"/>
    <w:rsid w:val="00E1731A"/>
    <w:rsid w:val="00E207FD"/>
    <w:rsid w:val="00E2142C"/>
    <w:rsid w:val="00E21989"/>
    <w:rsid w:val="00E233D8"/>
    <w:rsid w:val="00E2531C"/>
    <w:rsid w:val="00E27437"/>
    <w:rsid w:val="00E277DE"/>
    <w:rsid w:val="00E316CC"/>
    <w:rsid w:val="00E33161"/>
    <w:rsid w:val="00E356FB"/>
    <w:rsid w:val="00E37CA8"/>
    <w:rsid w:val="00E41B29"/>
    <w:rsid w:val="00E421FF"/>
    <w:rsid w:val="00E436A4"/>
    <w:rsid w:val="00E4408E"/>
    <w:rsid w:val="00E450F2"/>
    <w:rsid w:val="00E4543A"/>
    <w:rsid w:val="00E4547A"/>
    <w:rsid w:val="00E46481"/>
    <w:rsid w:val="00E5020A"/>
    <w:rsid w:val="00E50848"/>
    <w:rsid w:val="00E508E1"/>
    <w:rsid w:val="00E50D22"/>
    <w:rsid w:val="00E62851"/>
    <w:rsid w:val="00E6353B"/>
    <w:rsid w:val="00E6386F"/>
    <w:rsid w:val="00E64F65"/>
    <w:rsid w:val="00E65039"/>
    <w:rsid w:val="00E66519"/>
    <w:rsid w:val="00E67DB3"/>
    <w:rsid w:val="00E7132D"/>
    <w:rsid w:val="00E746A0"/>
    <w:rsid w:val="00E74D15"/>
    <w:rsid w:val="00E75918"/>
    <w:rsid w:val="00E76983"/>
    <w:rsid w:val="00E76ADD"/>
    <w:rsid w:val="00E76F39"/>
    <w:rsid w:val="00E774DE"/>
    <w:rsid w:val="00E77686"/>
    <w:rsid w:val="00E80EAE"/>
    <w:rsid w:val="00E81AE6"/>
    <w:rsid w:val="00E86EF7"/>
    <w:rsid w:val="00E873F9"/>
    <w:rsid w:val="00E95A63"/>
    <w:rsid w:val="00E95BE4"/>
    <w:rsid w:val="00E95C6B"/>
    <w:rsid w:val="00E9700A"/>
    <w:rsid w:val="00E97436"/>
    <w:rsid w:val="00EA1A34"/>
    <w:rsid w:val="00EA4404"/>
    <w:rsid w:val="00EA59D4"/>
    <w:rsid w:val="00EA665A"/>
    <w:rsid w:val="00EA6BE1"/>
    <w:rsid w:val="00EA759C"/>
    <w:rsid w:val="00EB065D"/>
    <w:rsid w:val="00EB1D53"/>
    <w:rsid w:val="00EB3AAA"/>
    <w:rsid w:val="00EC0820"/>
    <w:rsid w:val="00EC2795"/>
    <w:rsid w:val="00EC2C07"/>
    <w:rsid w:val="00EC313E"/>
    <w:rsid w:val="00EC683B"/>
    <w:rsid w:val="00EC719D"/>
    <w:rsid w:val="00ED01AF"/>
    <w:rsid w:val="00ED0523"/>
    <w:rsid w:val="00ED139C"/>
    <w:rsid w:val="00ED14FE"/>
    <w:rsid w:val="00ED2AE9"/>
    <w:rsid w:val="00ED2FD9"/>
    <w:rsid w:val="00ED51AF"/>
    <w:rsid w:val="00ED51BD"/>
    <w:rsid w:val="00ED5C52"/>
    <w:rsid w:val="00ED635A"/>
    <w:rsid w:val="00ED6404"/>
    <w:rsid w:val="00ED7716"/>
    <w:rsid w:val="00EE012D"/>
    <w:rsid w:val="00EE1ECE"/>
    <w:rsid w:val="00EE2D90"/>
    <w:rsid w:val="00EE3974"/>
    <w:rsid w:val="00EE4D42"/>
    <w:rsid w:val="00EE4D8E"/>
    <w:rsid w:val="00EE5DE4"/>
    <w:rsid w:val="00EE6EBD"/>
    <w:rsid w:val="00EE7639"/>
    <w:rsid w:val="00EF0E65"/>
    <w:rsid w:val="00EF34D7"/>
    <w:rsid w:val="00EF486C"/>
    <w:rsid w:val="00EF6423"/>
    <w:rsid w:val="00F00122"/>
    <w:rsid w:val="00F01559"/>
    <w:rsid w:val="00F0194F"/>
    <w:rsid w:val="00F0685F"/>
    <w:rsid w:val="00F07CAA"/>
    <w:rsid w:val="00F108CE"/>
    <w:rsid w:val="00F11787"/>
    <w:rsid w:val="00F11D23"/>
    <w:rsid w:val="00F1460A"/>
    <w:rsid w:val="00F14875"/>
    <w:rsid w:val="00F26184"/>
    <w:rsid w:val="00F267B0"/>
    <w:rsid w:val="00F300B0"/>
    <w:rsid w:val="00F315A6"/>
    <w:rsid w:val="00F3162E"/>
    <w:rsid w:val="00F3302E"/>
    <w:rsid w:val="00F36BB2"/>
    <w:rsid w:val="00F37626"/>
    <w:rsid w:val="00F37815"/>
    <w:rsid w:val="00F426B4"/>
    <w:rsid w:val="00F42B2A"/>
    <w:rsid w:val="00F4471A"/>
    <w:rsid w:val="00F44767"/>
    <w:rsid w:val="00F4478D"/>
    <w:rsid w:val="00F45501"/>
    <w:rsid w:val="00F470C2"/>
    <w:rsid w:val="00F47A21"/>
    <w:rsid w:val="00F504E3"/>
    <w:rsid w:val="00F51B75"/>
    <w:rsid w:val="00F52172"/>
    <w:rsid w:val="00F527A4"/>
    <w:rsid w:val="00F541DA"/>
    <w:rsid w:val="00F544C6"/>
    <w:rsid w:val="00F55265"/>
    <w:rsid w:val="00F56ADB"/>
    <w:rsid w:val="00F56B34"/>
    <w:rsid w:val="00F60952"/>
    <w:rsid w:val="00F6313E"/>
    <w:rsid w:val="00F63F69"/>
    <w:rsid w:val="00F71941"/>
    <w:rsid w:val="00F71EB4"/>
    <w:rsid w:val="00F722E1"/>
    <w:rsid w:val="00F740B1"/>
    <w:rsid w:val="00F817B6"/>
    <w:rsid w:val="00F81B69"/>
    <w:rsid w:val="00F83083"/>
    <w:rsid w:val="00F83D70"/>
    <w:rsid w:val="00F858F3"/>
    <w:rsid w:val="00F85959"/>
    <w:rsid w:val="00F91D2A"/>
    <w:rsid w:val="00F92EDA"/>
    <w:rsid w:val="00F93210"/>
    <w:rsid w:val="00F93F17"/>
    <w:rsid w:val="00FA0E7E"/>
    <w:rsid w:val="00FA3907"/>
    <w:rsid w:val="00FA4272"/>
    <w:rsid w:val="00FA6B35"/>
    <w:rsid w:val="00FB0B5F"/>
    <w:rsid w:val="00FB5AE2"/>
    <w:rsid w:val="00FC14A5"/>
    <w:rsid w:val="00FC16A1"/>
    <w:rsid w:val="00FC31BB"/>
    <w:rsid w:val="00FC5E72"/>
    <w:rsid w:val="00FC601E"/>
    <w:rsid w:val="00FC75CB"/>
    <w:rsid w:val="00FC79FE"/>
    <w:rsid w:val="00FD234C"/>
    <w:rsid w:val="00FD2B54"/>
    <w:rsid w:val="00FD2E5F"/>
    <w:rsid w:val="00FD74F7"/>
    <w:rsid w:val="00FD7B5E"/>
    <w:rsid w:val="00FE00B3"/>
    <w:rsid w:val="00FE1111"/>
    <w:rsid w:val="00FE5810"/>
    <w:rsid w:val="00FE630D"/>
    <w:rsid w:val="00FE6E9D"/>
    <w:rsid w:val="00FF292B"/>
    <w:rsid w:val="00FF4422"/>
    <w:rsid w:val="00FF58F1"/>
    <w:rsid w:val="024A1485"/>
    <w:rsid w:val="0F98122F"/>
    <w:rsid w:val="136E4C49"/>
    <w:rsid w:val="22124A90"/>
    <w:rsid w:val="57B55EBA"/>
    <w:rsid w:val="68844A9B"/>
    <w:rsid w:val="71F56AE2"/>
    <w:rsid w:val="7E5E743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25"/>
    <w:qFormat/>
    <w:uiPriority w:val="9"/>
    <w:pPr>
      <w:widowControl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link w:val="23"/>
    <w:uiPriority w:val="0"/>
    <w:pPr>
      <w:spacing w:line="360" w:lineRule="auto"/>
      <w:ind w:firstLine="480"/>
    </w:pPr>
    <w:rPr>
      <w:rFonts w:eastAsia="仿宋_GB2312"/>
      <w:color w:val="000000"/>
      <w:sz w:val="24"/>
    </w:rPr>
  </w:style>
  <w:style w:type="paragraph" w:styleId="4">
    <w:name w:val="Document Map"/>
    <w:basedOn w:val="1"/>
    <w:semiHidden/>
    <w:uiPriority w:val="0"/>
    <w:pPr>
      <w:shd w:val="clear" w:color="auto" w:fill="000080"/>
    </w:pPr>
  </w:style>
  <w:style w:type="paragraph" w:styleId="5">
    <w:name w:val="Balloon Text"/>
    <w:basedOn w:val="1"/>
    <w:semiHidden/>
    <w:uiPriority w:val="0"/>
    <w:rPr>
      <w:sz w:val="18"/>
      <w:szCs w:val="18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index 1"/>
    <w:basedOn w:val="1"/>
    <w:next w:val="1"/>
    <w:uiPriority w:val="0"/>
    <w:rPr>
      <w:rFonts w:ascii="Arial" w:hAnsi="Arial" w:eastAsia="仿宋_GB2312" w:cs="Arial"/>
    </w:rPr>
  </w:style>
  <w:style w:type="character" w:styleId="11">
    <w:name w:val="Hyperlink"/>
    <w:basedOn w:val="10"/>
    <w:unhideWhenUsed/>
    <w:uiPriority w:val="99"/>
    <w:rPr>
      <w:color w:val="0000CC"/>
      <w:u w:val="single"/>
    </w:rPr>
  </w:style>
  <w:style w:type="paragraph" w:customStyle="1" w:styleId="12">
    <w:name w:val=" Char Char"/>
    <w:basedOn w:val="4"/>
    <w:semiHidden/>
    <w:uiPriority w:val="0"/>
    <w:rPr>
      <w:rFonts w:ascii="Tahoma" w:hAnsi="Tahoma" w:cs="Tahoma"/>
      <w:kern w:val="0"/>
      <w:sz w:val="18"/>
    </w:rPr>
  </w:style>
  <w:style w:type="paragraph" w:customStyle="1" w:styleId="13">
    <w:name w:val=" Char Char Char Char Char Char Char Char Char Char Char Char Char Char Char Char"/>
    <w:basedOn w:val="1"/>
    <w:qFormat/>
    <w:uiPriority w:val="0"/>
    <w:pPr>
      <w:tabs>
        <w:tab w:val="left" w:pos="360"/>
      </w:tabs>
    </w:pPr>
    <w:rPr>
      <w:sz w:val="24"/>
    </w:rPr>
  </w:style>
  <w:style w:type="paragraph" w:customStyle="1" w:styleId="14">
    <w:name w:val=" Char Char Char Char Char"/>
    <w:basedOn w:val="1"/>
    <w:qFormat/>
    <w:uiPriority w:val="0"/>
    <w:pPr>
      <w:widowControl/>
      <w:adjustRightInd w:val="0"/>
      <w:snapToGrid w:val="0"/>
      <w:spacing w:beforeLines="25" w:after="160" w:afterLines="25" w:line="240" w:lineRule="exact"/>
      <w:ind w:firstLine="560" w:firstLineChars="192"/>
      <w:jc w:val="left"/>
    </w:pPr>
    <w:rPr>
      <w:rFonts w:ascii="宋体" w:hAnsi="宋体"/>
      <w:kern w:val="0"/>
      <w:sz w:val="28"/>
      <w:szCs w:val="28"/>
      <w:lang w:eastAsia="en-US"/>
    </w:rPr>
  </w:style>
  <w:style w:type="paragraph" w:customStyle="1" w:styleId="15">
    <w:name w:val="前言、引言标题"/>
    <w:next w:val="1"/>
    <w:qFormat/>
    <w:uiPriority w:val="0"/>
    <w:pPr>
      <w:numPr>
        <w:ilvl w:val="0"/>
        <w:numId w:val="1"/>
      </w:numPr>
      <w:shd w:val="clear" w:color="FFFFFF" w:fill="FFFFFF"/>
      <w:spacing w:before="640" w:after="560"/>
      <w:jc w:val="center"/>
      <w:outlineLvl w:val="0"/>
    </w:pPr>
    <w:rPr>
      <w:rFonts w:ascii="黑体" w:hAnsi="Times New Roman" w:eastAsia="黑体" w:cs="Times New Roman"/>
      <w:sz w:val="32"/>
      <w:lang w:val="en-US" w:eastAsia="zh-CN" w:bidi="ar-SA"/>
    </w:rPr>
  </w:style>
  <w:style w:type="paragraph" w:customStyle="1" w:styleId="16">
    <w:name w:val="一级条标题"/>
    <w:next w:val="1"/>
    <w:qFormat/>
    <w:uiPriority w:val="0"/>
    <w:pPr>
      <w:numPr>
        <w:ilvl w:val="2"/>
        <w:numId w:val="1"/>
      </w:numPr>
      <w:outlineLvl w:val="2"/>
    </w:pPr>
    <w:rPr>
      <w:rFonts w:ascii="Times New Roman" w:hAnsi="Times New Roman" w:eastAsia="黑体" w:cs="Times New Roman"/>
      <w:sz w:val="21"/>
      <w:lang w:val="en-US" w:eastAsia="zh-CN" w:bidi="ar-SA"/>
    </w:rPr>
  </w:style>
  <w:style w:type="paragraph" w:customStyle="1" w:styleId="17">
    <w:name w:val="二级条标题"/>
    <w:basedOn w:val="16"/>
    <w:next w:val="1"/>
    <w:qFormat/>
    <w:uiPriority w:val="0"/>
    <w:pPr>
      <w:numPr>
        <w:ilvl w:val="3"/>
        <w:numId w:val="1"/>
      </w:numPr>
      <w:outlineLvl w:val="3"/>
    </w:pPr>
  </w:style>
  <w:style w:type="paragraph" w:customStyle="1" w:styleId="18">
    <w:name w:val="三级条标题"/>
    <w:basedOn w:val="17"/>
    <w:next w:val="1"/>
    <w:qFormat/>
    <w:uiPriority w:val="0"/>
    <w:pPr>
      <w:numPr>
        <w:ilvl w:val="4"/>
        <w:numId w:val="1"/>
      </w:numPr>
      <w:ind w:left="1050"/>
      <w:outlineLvl w:val="4"/>
    </w:pPr>
  </w:style>
  <w:style w:type="paragraph" w:customStyle="1" w:styleId="19">
    <w:name w:val="四级条标题"/>
    <w:basedOn w:val="18"/>
    <w:next w:val="1"/>
    <w:qFormat/>
    <w:uiPriority w:val="0"/>
    <w:pPr>
      <w:numPr>
        <w:ilvl w:val="5"/>
        <w:numId w:val="1"/>
      </w:numPr>
      <w:outlineLvl w:val="5"/>
    </w:pPr>
  </w:style>
  <w:style w:type="paragraph" w:customStyle="1" w:styleId="20">
    <w:name w:val="五级条标题"/>
    <w:basedOn w:val="19"/>
    <w:next w:val="1"/>
    <w:uiPriority w:val="0"/>
    <w:pPr>
      <w:numPr>
        <w:ilvl w:val="6"/>
        <w:numId w:val="1"/>
      </w:numPr>
      <w:outlineLvl w:val="6"/>
    </w:pPr>
  </w:style>
  <w:style w:type="paragraph" w:customStyle="1" w:styleId="21">
    <w:name w:val="章标题"/>
    <w:next w:val="1"/>
    <w:qFormat/>
    <w:uiPriority w:val="0"/>
    <w:pPr>
      <w:numPr>
        <w:ilvl w:val="1"/>
        <w:numId w:val="1"/>
      </w:numPr>
      <w:spacing w:before="50" w:beforeLines="50" w:after="50" w:afterLines="50"/>
      <w:jc w:val="both"/>
      <w:outlineLvl w:val="1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22">
    <w:name w:val="样式 三级条标题 + 宋体"/>
    <w:basedOn w:val="18"/>
    <w:qFormat/>
    <w:uiPriority w:val="0"/>
    <w:rPr>
      <w:rFonts w:ascii="宋体" w:hAnsi="宋体" w:eastAsia="宋体"/>
    </w:rPr>
  </w:style>
  <w:style w:type="character" w:customStyle="1" w:styleId="23">
    <w:name w:val="正文缩进 Char"/>
    <w:basedOn w:val="10"/>
    <w:link w:val="3"/>
    <w:qFormat/>
    <w:uiPriority w:val="0"/>
    <w:rPr>
      <w:rFonts w:eastAsia="仿宋_GB2312"/>
      <w:color w:val="000000"/>
      <w:kern w:val="2"/>
      <w:sz w:val="24"/>
      <w:szCs w:val="24"/>
    </w:rPr>
  </w:style>
  <w:style w:type="character" w:customStyle="1" w:styleId="24">
    <w:name w:val="样式 三级条标题 + 宋体 Char"/>
    <w:basedOn w:val="10"/>
    <w:uiPriority w:val="0"/>
    <w:rPr>
      <w:rFonts w:ascii="宋体" w:hAnsi="宋体" w:eastAsia="宋体"/>
      <w:sz w:val="21"/>
      <w:lang w:val="en-US" w:eastAsia="zh-CN" w:bidi="ar-SA"/>
    </w:rPr>
  </w:style>
  <w:style w:type="character" w:customStyle="1" w:styleId="25">
    <w:name w:val="标题 3 Char"/>
    <w:basedOn w:val="10"/>
    <w:link w:val="2"/>
    <w:uiPriority w:val="9"/>
    <w:rPr>
      <w:rFonts w:ascii="宋体" w:hAnsi="宋体" w:cs="宋体"/>
      <w:b/>
      <w:bCs/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&#35780;&#27979;&#25253;&#21578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评测报告.dot</Template>
  <Pages>4</Pages>
  <Words>369</Words>
  <Characters>2105</Characters>
  <Lines>17</Lines>
  <Paragraphs>4</Paragraphs>
  <TotalTime>4</TotalTime>
  <ScaleCrop>false</ScaleCrop>
  <LinksUpToDate>false</LinksUpToDate>
  <CharactersWithSpaces>2470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2004-11-09T12:31:00Z</dcterms:created>
  <dc:creator>fyn</dc:creator>
  <cp:lastModifiedBy>HP</cp:lastModifiedBy>
  <cp:lastPrinted>2017-06-07T02:15:00Z</cp:lastPrinted>
  <dcterms:modified xsi:type="dcterms:W3CDTF">2020-02-22T10:56:09Z</dcterms:modified>
  <dc:title>评 测 报 告</dc:title>
  <cp:revision>1569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